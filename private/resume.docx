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216" w:rsidRDefault="00AA3F71" w:rsidP="00AA3F71">
      <w:pPr>
        <w:pStyle w:val="Title"/>
      </w:pPr>
      <w:r>
        <w:t>Raji Rudhrakumar</w:t>
      </w:r>
    </w:p>
    <w:p w:rsidR="00141A4C" w:rsidRDefault="00AA3F71" w:rsidP="00AA3F71">
      <w:r>
        <w:t>80 Strabane Way, Hampton Park, VIC - 3976</w:t>
      </w:r>
      <w:r w:rsidR="00141A4C">
        <w:t> | </w:t>
      </w:r>
      <w:r>
        <w:t>0421355709</w:t>
      </w:r>
      <w:r w:rsidR="00141A4C">
        <w:t> | </w:t>
      </w:r>
      <w:r>
        <w:t>rudhraraji@gmail.com</w:t>
      </w:r>
    </w:p>
    <w:p w:rsidR="006270A9" w:rsidRDefault="00926B55" w:rsidP="00141A4C">
      <w:pPr>
        <w:pStyle w:val="Heading1"/>
      </w:pPr>
      <w:sdt>
        <w:sdtPr>
          <w:alias w:val="Objective:"/>
          <w:tag w:val="Objective:"/>
          <w:id w:val="-731932020"/>
          <w:placeholder>
            <w:docPart w:val="BE338951001E4F2F848BB293C027A526"/>
          </w:placeholder>
          <w:temporary/>
          <w:showingPlcHdr/>
        </w:sdtPr>
        <w:sdtEndPr/>
        <w:sdtContent>
          <w:r w:rsidR="009D5933">
            <w:t>Objective</w:t>
          </w:r>
        </w:sdtContent>
      </w:sdt>
    </w:p>
    <w:p w:rsidR="006270A9" w:rsidRDefault="007124BE" w:rsidP="00E94B73">
      <w:r>
        <w:t xml:space="preserve">    I build customized cross-browser, cross-platform web sites and web applications. I use a wide array of the latest front end technologies, including: HTML5, CSS3, Preprocessors (LESS/SASS), etc. I integrate your HTML and CSS templates into some of the most popular open source CMSs available (</w:t>
      </w:r>
      <w:r w:rsidR="00E94B73">
        <w:t>WordPress</w:t>
      </w:r>
      <w:r>
        <w:t xml:space="preserve">, </w:t>
      </w:r>
      <w:r w:rsidR="00E94B73">
        <w:t>Open cart</w:t>
      </w:r>
      <w:r>
        <w:t xml:space="preserve">, Rails, etc.) or develop a custom solution for your personal needs.    I make design of layouts, design of web-pages, redesign of existing projects, responsive web-design, design of </w:t>
      </w:r>
      <w:r w:rsidR="00E94B73">
        <w:t>WordPress</w:t>
      </w:r>
      <w:r>
        <w:t xml:space="preserve"> themes and plugins, landing page design.</w:t>
      </w:r>
      <w:r w:rsidR="00E94B73">
        <w:t xml:space="preserve"> Allow</w:t>
      </w:r>
      <w:r w:rsidR="006B5016" w:rsidRPr="006B5016">
        <w:t xml:space="preserve"> me to use my knowledge, skills and experience for personal and professional growth.</w:t>
      </w:r>
      <w:r w:rsidR="006B5016">
        <w:t xml:space="preserve"> </w:t>
      </w:r>
    </w:p>
    <w:p w:rsidR="006270A9" w:rsidRDefault="00AA3F71" w:rsidP="00AA3F71">
      <w:pPr>
        <w:pStyle w:val="Heading1"/>
      </w:pPr>
      <w:r>
        <w:t xml:space="preserve">Technical </w:t>
      </w:r>
      <w:r w:rsidR="00875BDE">
        <w:t>Skills</w:t>
      </w:r>
    </w:p>
    <w:p w:rsidR="00C209B1" w:rsidRPr="00C209B1" w:rsidRDefault="00C209B1" w:rsidP="00C209B1">
      <w:pPr>
        <w:autoSpaceDE w:val="0"/>
        <w:autoSpaceDN w:val="0"/>
        <w:adjustRightInd w:val="0"/>
        <w:spacing w:after="0"/>
        <w:rPr>
          <w:rFonts w:ascii="Lucida Sans Unicode" w:hAnsi="Lucida Sans Unicode" w:cs="Lucida Sans Unicode"/>
          <w:color w:val="000000"/>
          <w:sz w:val="24"/>
          <w:szCs w:val="24"/>
        </w:rPr>
      </w:pPr>
    </w:p>
    <w:tbl>
      <w:tblPr>
        <w:tblW w:w="0" w:type="auto"/>
        <w:tblBorders>
          <w:top w:val="nil"/>
          <w:left w:val="nil"/>
          <w:bottom w:val="nil"/>
          <w:right w:val="nil"/>
        </w:tblBorders>
        <w:tblLayout w:type="fixed"/>
        <w:tblLook w:val="0000" w:firstRow="0" w:lastRow="0" w:firstColumn="0" w:lastColumn="0" w:noHBand="0" w:noVBand="0"/>
      </w:tblPr>
      <w:tblGrid>
        <w:gridCol w:w="4361"/>
        <w:gridCol w:w="4659"/>
      </w:tblGrid>
      <w:tr w:rsidR="00C209B1" w:rsidRPr="00C209B1" w:rsidTr="0071117A">
        <w:trPr>
          <w:trHeight w:val="98"/>
        </w:trPr>
        <w:tc>
          <w:tcPr>
            <w:tcW w:w="4361" w:type="dxa"/>
          </w:tcPr>
          <w:p w:rsidR="00C209B1" w:rsidRPr="00C209B1" w:rsidRDefault="00C209B1" w:rsidP="00C209B1">
            <w:pPr>
              <w:autoSpaceDE w:val="0"/>
              <w:autoSpaceDN w:val="0"/>
              <w:adjustRightInd w:val="0"/>
              <w:spacing w:after="0"/>
              <w:rPr>
                <w:rFonts w:ascii="Lucida Sans Unicode" w:hAnsi="Lucida Sans Unicode" w:cs="Lucida Sans Unicode"/>
                <w:color w:val="000000"/>
                <w:sz w:val="24"/>
                <w:szCs w:val="24"/>
              </w:rPr>
            </w:pPr>
            <w:r w:rsidRPr="00C209B1">
              <w:rPr>
                <w:rFonts w:ascii="Lucida Sans Unicode" w:hAnsi="Lucida Sans Unicode" w:cs="Lucida Sans Unicode"/>
                <w:color w:val="000000"/>
                <w:sz w:val="24"/>
                <w:szCs w:val="24"/>
              </w:rPr>
              <w:t xml:space="preserve">Technologies </w:t>
            </w:r>
          </w:p>
        </w:tc>
        <w:tc>
          <w:tcPr>
            <w:tcW w:w="4659" w:type="dxa"/>
          </w:tcPr>
          <w:p w:rsidR="00C209B1" w:rsidRPr="00C209B1" w:rsidRDefault="00C209B1" w:rsidP="00C209B1">
            <w:pPr>
              <w:autoSpaceDE w:val="0"/>
              <w:autoSpaceDN w:val="0"/>
              <w:adjustRightInd w:val="0"/>
              <w:spacing w:after="0"/>
              <w:rPr>
                <w:rFonts w:ascii="Lucida Sans Unicode" w:hAnsi="Lucida Sans Unicode" w:cs="Lucida Sans Unicode"/>
                <w:color w:val="000000"/>
                <w:sz w:val="24"/>
                <w:szCs w:val="24"/>
              </w:rPr>
            </w:pPr>
            <w:r w:rsidRPr="00C209B1">
              <w:rPr>
                <w:rFonts w:ascii="Lucida Sans Unicode" w:hAnsi="Lucida Sans Unicode" w:cs="Lucida Sans Unicode"/>
                <w:color w:val="000000"/>
                <w:sz w:val="24"/>
                <w:szCs w:val="24"/>
              </w:rPr>
              <w:t>PHP, Apache</w:t>
            </w:r>
            <w:r w:rsidR="00CE357A">
              <w:rPr>
                <w:rFonts w:ascii="Lucida Sans Unicode" w:hAnsi="Lucida Sans Unicode" w:cs="Lucida Sans Unicode"/>
                <w:color w:val="000000"/>
                <w:sz w:val="24"/>
                <w:szCs w:val="24"/>
              </w:rPr>
              <w:t>, Rails on Ruby</w:t>
            </w:r>
            <w:r w:rsidRPr="00C209B1">
              <w:rPr>
                <w:rFonts w:ascii="Lucida Sans Unicode" w:hAnsi="Lucida Sans Unicode" w:cs="Lucida Sans Unicode"/>
                <w:color w:val="000000"/>
                <w:sz w:val="24"/>
                <w:szCs w:val="24"/>
              </w:rPr>
              <w:t xml:space="preserve"> </w:t>
            </w:r>
          </w:p>
        </w:tc>
      </w:tr>
      <w:tr w:rsidR="00C209B1" w:rsidRPr="00C209B1" w:rsidTr="0071117A">
        <w:trPr>
          <w:trHeight w:val="98"/>
        </w:trPr>
        <w:tc>
          <w:tcPr>
            <w:tcW w:w="4361" w:type="dxa"/>
          </w:tcPr>
          <w:p w:rsidR="00C209B1" w:rsidRPr="00C209B1" w:rsidRDefault="00C209B1" w:rsidP="00C209B1">
            <w:pPr>
              <w:autoSpaceDE w:val="0"/>
              <w:autoSpaceDN w:val="0"/>
              <w:adjustRightInd w:val="0"/>
              <w:spacing w:after="0"/>
              <w:rPr>
                <w:rFonts w:ascii="Lucida Sans Unicode" w:hAnsi="Lucida Sans Unicode" w:cs="Lucida Sans Unicode"/>
                <w:color w:val="000000"/>
                <w:sz w:val="24"/>
                <w:szCs w:val="24"/>
              </w:rPr>
            </w:pPr>
            <w:r w:rsidRPr="00C209B1">
              <w:rPr>
                <w:rFonts w:ascii="Lucida Sans Unicode" w:hAnsi="Lucida Sans Unicode" w:cs="Lucida Sans Unicode"/>
                <w:color w:val="000000"/>
                <w:sz w:val="24"/>
                <w:szCs w:val="24"/>
              </w:rPr>
              <w:t xml:space="preserve">Tools </w:t>
            </w:r>
          </w:p>
        </w:tc>
        <w:tc>
          <w:tcPr>
            <w:tcW w:w="4659" w:type="dxa"/>
          </w:tcPr>
          <w:p w:rsidR="00C209B1" w:rsidRPr="00C209B1" w:rsidRDefault="00911212" w:rsidP="00911212">
            <w:pPr>
              <w:autoSpaceDE w:val="0"/>
              <w:autoSpaceDN w:val="0"/>
              <w:adjustRightInd w:val="0"/>
              <w:spacing w:after="0"/>
              <w:rPr>
                <w:rFonts w:ascii="Lucida Sans Unicode" w:hAnsi="Lucida Sans Unicode" w:cs="Lucida Sans Unicode"/>
                <w:color w:val="000000"/>
                <w:sz w:val="24"/>
                <w:szCs w:val="24"/>
              </w:rPr>
            </w:pPr>
            <w:r>
              <w:rPr>
                <w:rFonts w:ascii="Lucida Sans Unicode" w:hAnsi="Lucida Sans Unicode" w:cs="Lucida Sans Unicode"/>
                <w:color w:val="000000"/>
                <w:sz w:val="24"/>
                <w:szCs w:val="24"/>
              </w:rPr>
              <w:t>Bit bucket</w:t>
            </w:r>
            <w:r w:rsidR="00C209B1" w:rsidRPr="00C209B1">
              <w:rPr>
                <w:rFonts w:ascii="Lucida Sans Unicode" w:hAnsi="Lucida Sans Unicode" w:cs="Lucida Sans Unicode"/>
                <w:color w:val="000000"/>
                <w:sz w:val="24"/>
                <w:szCs w:val="24"/>
              </w:rPr>
              <w:t xml:space="preserve">, GitHub, MS Office Project 2016 </w:t>
            </w:r>
          </w:p>
        </w:tc>
      </w:tr>
      <w:tr w:rsidR="00C209B1" w:rsidRPr="00C209B1" w:rsidTr="0071117A">
        <w:trPr>
          <w:trHeight w:val="98"/>
        </w:trPr>
        <w:tc>
          <w:tcPr>
            <w:tcW w:w="4361" w:type="dxa"/>
          </w:tcPr>
          <w:p w:rsidR="00C209B1" w:rsidRPr="00C209B1" w:rsidRDefault="00C209B1" w:rsidP="00C209B1">
            <w:pPr>
              <w:autoSpaceDE w:val="0"/>
              <w:autoSpaceDN w:val="0"/>
              <w:adjustRightInd w:val="0"/>
              <w:spacing w:after="0"/>
              <w:rPr>
                <w:rFonts w:ascii="Lucida Sans Unicode" w:hAnsi="Lucida Sans Unicode" w:cs="Lucida Sans Unicode"/>
                <w:color w:val="000000"/>
                <w:sz w:val="24"/>
                <w:szCs w:val="24"/>
              </w:rPr>
            </w:pPr>
            <w:r w:rsidRPr="00C209B1">
              <w:rPr>
                <w:rFonts w:ascii="Lucida Sans Unicode" w:hAnsi="Lucida Sans Unicode" w:cs="Lucida Sans Unicode"/>
                <w:color w:val="000000"/>
                <w:sz w:val="24"/>
                <w:szCs w:val="24"/>
              </w:rPr>
              <w:t xml:space="preserve">PHP CMS </w:t>
            </w:r>
          </w:p>
        </w:tc>
        <w:tc>
          <w:tcPr>
            <w:tcW w:w="4659" w:type="dxa"/>
          </w:tcPr>
          <w:p w:rsidR="00C209B1" w:rsidRPr="00C209B1" w:rsidRDefault="006521B3" w:rsidP="00C209B1">
            <w:pPr>
              <w:autoSpaceDE w:val="0"/>
              <w:autoSpaceDN w:val="0"/>
              <w:adjustRightInd w:val="0"/>
              <w:spacing w:after="0"/>
              <w:rPr>
                <w:rFonts w:ascii="Lucida Sans Unicode" w:hAnsi="Lucida Sans Unicode" w:cs="Lucida Sans Unicode"/>
                <w:color w:val="000000"/>
                <w:sz w:val="24"/>
                <w:szCs w:val="24"/>
              </w:rPr>
            </w:pPr>
            <w:r>
              <w:rPr>
                <w:rFonts w:ascii="Lucida Sans Unicode" w:hAnsi="Lucida Sans Unicode" w:cs="Lucida Sans Unicode"/>
                <w:color w:val="000000"/>
                <w:sz w:val="24"/>
                <w:szCs w:val="24"/>
              </w:rPr>
              <w:t>WordPress</w:t>
            </w:r>
            <w:r w:rsidR="0013344D">
              <w:rPr>
                <w:rFonts w:ascii="Lucida Sans Unicode" w:hAnsi="Lucida Sans Unicode" w:cs="Lucida Sans Unicode"/>
                <w:color w:val="000000"/>
                <w:sz w:val="24"/>
                <w:szCs w:val="24"/>
              </w:rPr>
              <w:t xml:space="preserve">, </w:t>
            </w:r>
            <w:r w:rsidR="00E94B73">
              <w:rPr>
                <w:rFonts w:ascii="Lucida Sans Unicode" w:hAnsi="Lucida Sans Unicode" w:cs="Lucida Sans Unicode"/>
                <w:color w:val="000000"/>
                <w:sz w:val="24"/>
                <w:szCs w:val="24"/>
              </w:rPr>
              <w:t>Open cart</w:t>
            </w:r>
            <w:r w:rsidR="00591888">
              <w:rPr>
                <w:rFonts w:ascii="Lucida Sans Unicode" w:hAnsi="Lucida Sans Unicode" w:cs="Lucida Sans Unicode"/>
                <w:color w:val="000000"/>
                <w:sz w:val="24"/>
                <w:szCs w:val="24"/>
              </w:rPr>
              <w:t>, Magento</w:t>
            </w:r>
          </w:p>
        </w:tc>
      </w:tr>
      <w:tr w:rsidR="00C209B1" w:rsidRPr="00C209B1" w:rsidTr="0071117A">
        <w:trPr>
          <w:trHeight w:val="98"/>
        </w:trPr>
        <w:tc>
          <w:tcPr>
            <w:tcW w:w="4361" w:type="dxa"/>
          </w:tcPr>
          <w:p w:rsidR="00C209B1" w:rsidRPr="00C209B1" w:rsidRDefault="00C209B1" w:rsidP="00C209B1">
            <w:pPr>
              <w:autoSpaceDE w:val="0"/>
              <w:autoSpaceDN w:val="0"/>
              <w:adjustRightInd w:val="0"/>
              <w:spacing w:after="0"/>
              <w:rPr>
                <w:rFonts w:ascii="Lucida Sans Unicode" w:hAnsi="Lucida Sans Unicode" w:cs="Lucida Sans Unicode"/>
                <w:color w:val="000000"/>
                <w:sz w:val="24"/>
                <w:szCs w:val="24"/>
              </w:rPr>
            </w:pPr>
            <w:r w:rsidRPr="00C209B1">
              <w:rPr>
                <w:rFonts w:ascii="Lucida Sans Unicode" w:hAnsi="Lucida Sans Unicode" w:cs="Lucida Sans Unicode"/>
                <w:color w:val="000000"/>
                <w:sz w:val="24"/>
                <w:szCs w:val="24"/>
              </w:rPr>
              <w:t xml:space="preserve">Database </w:t>
            </w:r>
          </w:p>
        </w:tc>
        <w:tc>
          <w:tcPr>
            <w:tcW w:w="4659" w:type="dxa"/>
          </w:tcPr>
          <w:p w:rsidR="00C209B1" w:rsidRPr="00C209B1" w:rsidRDefault="00591888" w:rsidP="00C209B1">
            <w:pPr>
              <w:autoSpaceDE w:val="0"/>
              <w:autoSpaceDN w:val="0"/>
              <w:adjustRightInd w:val="0"/>
              <w:spacing w:after="0"/>
              <w:rPr>
                <w:rFonts w:ascii="Lucida Sans Unicode" w:hAnsi="Lucida Sans Unicode" w:cs="Lucida Sans Unicode"/>
                <w:color w:val="000000"/>
                <w:sz w:val="24"/>
                <w:szCs w:val="24"/>
              </w:rPr>
            </w:pPr>
            <w:r>
              <w:rPr>
                <w:rFonts w:ascii="Lucida Sans Unicode" w:hAnsi="Lucida Sans Unicode" w:cs="Lucida Sans Unicode"/>
                <w:color w:val="000000"/>
                <w:sz w:val="24"/>
                <w:szCs w:val="24"/>
              </w:rPr>
              <w:t>MS SQL Server 2008/ 2012, My</w:t>
            </w:r>
            <w:r w:rsidR="00C209B1" w:rsidRPr="00C209B1">
              <w:rPr>
                <w:rFonts w:ascii="Lucida Sans Unicode" w:hAnsi="Lucida Sans Unicode" w:cs="Lucida Sans Unicode"/>
                <w:color w:val="000000"/>
                <w:sz w:val="24"/>
                <w:szCs w:val="24"/>
              </w:rPr>
              <w:t xml:space="preserve">SQL </w:t>
            </w:r>
          </w:p>
        </w:tc>
      </w:tr>
      <w:tr w:rsidR="00C209B1" w:rsidRPr="00C209B1" w:rsidTr="0071117A">
        <w:trPr>
          <w:trHeight w:val="98"/>
        </w:trPr>
        <w:tc>
          <w:tcPr>
            <w:tcW w:w="4361" w:type="dxa"/>
          </w:tcPr>
          <w:p w:rsidR="00C209B1" w:rsidRPr="00C209B1" w:rsidRDefault="00C209B1" w:rsidP="00C209B1">
            <w:pPr>
              <w:autoSpaceDE w:val="0"/>
              <w:autoSpaceDN w:val="0"/>
              <w:adjustRightInd w:val="0"/>
              <w:spacing w:after="0"/>
              <w:rPr>
                <w:rFonts w:ascii="Lucida Sans Unicode" w:hAnsi="Lucida Sans Unicode" w:cs="Lucida Sans Unicode"/>
                <w:color w:val="000000"/>
                <w:sz w:val="24"/>
                <w:szCs w:val="24"/>
              </w:rPr>
            </w:pPr>
            <w:r w:rsidRPr="00C209B1">
              <w:rPr>
                <w:rFonts w:ascii="Lucida Sans Unicode" w:hAnsi="Lucida Sans Unicode" w:cs="Lucida Sans Unicode"/>
                <w:color w:val="000000"/>
                <w:sz w:val="24"/>
                <w:szCs w:val="24"/>
              </w:rPr>
              <w:t xml:space="preserve">Scripting Languages </w:t>
            </w:r>
          </w:p>
        </w:tc>
        <w:tc>
          <w:tcPr>
            <w:tcW w:w="4659" w:type="dxa"/>
          </w:tcPr>
          <w:p w:rsidR="00C209B1" w:rsidRPr="00C209B1" w:rsidRDefault="00C209B1" w:rsidP="00C209B1">
            <w:pPr>
              <w:autoSpaceDE w:val="0"/>
              <w:autoSpaceDN w:val="0"/>
              <w:adjustRightInd w:val="0"/>
              <w:spacing w:after="0"/>
              <w:rPr>
                <w:rFonts w:ascii="Lucida Sans Unicode" w:hAnsi="Lucida Sans Unicode" w:cs="Lucida Sans Unicode"/>
                <w:color w:val="000000"/>
                <w:sz w:val="24"/>
                <w:szCs w:val="24"/>
              </w:rPr>
            </w:pPr>
            <w:r w:rsidRPr="00C209B1">
              <w:rPr>
                <w:rFonts w:ascii="Lucida Sans Unicode" w:hAnsi="Lucida Sans Unicode" w:cs="Lucida Sans Unicode"/>
                <w:color w:val="000000"/>
                <w:sz w:val="24"/>
                <w:szCs w:val="24"/>
              </w:rPr>
              <w:t>Angular JS, JavaScript, JQuery</w:t>
            </w:r>
            <w:r w:rsidR="00DE4A6B">
              <w:rPr>
                <w:rFonts w:ascii="Lucida Sans Unicode" w:hAnsi="Lucida Sans Unicode" w:cs="Lucida Sans Unicode"/>
                <w:color w:val="000000"/>
                <w:sz w:val="24"/>
                <w:szCs w:val="24"/>
              </w:rPr>
              <w:t>, AJAX</w:t>
            </w:r>
            <w:r w:rsidRPr="00C209B1">
              <w:rPr>
                <w:rFonts w:ascii="Lucida Sans Unicode" w:hAnsi="Lucida Sans Unicode" w:cs="Lucida Sans Unicode"/>
                <w:color w:val="000000"/>
                <w:sz w:val="24"/>
                <w:szCs w:val="24"/>
              </w:rPr>
              <w:t xml:space="preserve"> </w:t>
            </w:r>
          </w:p>
        </w:tc>
      </w:tr>
      <w:tr w:rsidR="00C209B1" w:rsidRPr="00C209B1" w:rsidTr="0071117A">
        <w:trPr>
          <w:trHeight w:val="98"/>
        </w:trPr>
        <w:tc>
          <w:tcPr>
            <w:tcW w:w="4361" w:type="dxa"/>
          </w:tcPr>
          <w:p w:rsidR="00C209B1" w:rsidRPr="00C209B1" w:rsidRDefault="00C209B1" w:rsidP="00C209B1">
            <w:pPr>
              <w:autoSpaceDE w:val="0"/>
              <w:autoSpaceDN w:val="0"/>
              <w:adjustRightInd w:val="0"/>
              <w:spacing w:after="0"/>
              <w:rPr>
                <w:rFonts w:ascii="Lucida Sans Unicode" w:hAnsi="Lucida Sans Unicode" w:cs="Lucida Sans Unicode"/>
                <w:color w:val="000000"/>
                <w:sz w:val="24"/>
                <w:szCs w:val="24"/>
              </w:rPr>
            </w:pPr>
            <w:r w:rsidRPr="00C209B1">
              <w:rPr>
                <w:rFonts w:ascii="Lucida Sans Unicode" w:hAnsi="Lucida Sans Unicode" w:cs="Lucida Sans Unicode"/>
                <w:color w:val="000000"/>
                <w:sz w:val="24"/>
                <w:szCs w:val="24"/>
              </w:rPr>
              <w:t xml:space="preserve">Mark-up Languages </w:t>
            </w:r>
          </w:p>
        </w:tc>
        <w:tc>
          <w:tcPr>
            <w:tcW w:w="4659" w:type="dxa"/>
          </w:tcPr>
          <w:p w:rsidR="00C209B1" w:rsidRPr="00C209B1" w:rsidRDefault="00C209B1" w:rsidP="00AA1148">
            <w:pPr>
              <w:autoSpaceDE w:val="0"/>
              <w:autoSpaceDN w:val="0"/>
              <w:adjustRightInd w:val="0"/>
              <w:spacing w:after="0"/>
              <w:rPr>
                <w:rFonts w:ascii="Lucida Sans Unicode" w:hAnsi="Lucida Sans Unicode" w:cs="Lucida Sans Unicode"/>
                <w:color w:val="000000"/>
                <w:sz w:val="24"/>
                <w:szCs w:val="24"/>
              </w:rPr>
            </w:pPr>
            <w:r w:rsidRPr="00C209B1">
              <w:rPr>
                <w:rFonts w:ascii="Lucida Sans Unicode" w:hAnsi="Lucida Sans Unicode" w:cs="Lucida Sans Unicode"/>
                <w:color w:val="000000"/>
                <w:sz w:val="24"/>
                <w:szCs w:val="24"/>
              </w:rPr>
              <w:t xml:space="preserve">HTML5, CSS3, </w:t>
            </w:r>
            <w:r w:rsidR="00591888">
              <w:rPr>
                <w:rFonts w:ascii="Lucida Sans Unicode" w:hAnsi="Lucida Sans Unicode" w:cs="Lucida Sans Unicode"/>
                <w:color w:val="000000"/>
                <w:sz w:val="24"/>
                <w:szCs w:val="24"/>
              </w:rPr>
              <w:t xml:space="preserve">Twitter </w:t>
            </w:r>
            <w:r w:rsidR="00AA1148">
              <w:rPr>
                <w:rFonts w:ascii="Lucida Sans Unicode" w:hAnsi="Lucida Sans Unicode" w:cs="Lucida Sans Unicode"/>
                <w:color w:val="000000"/>
                <w:sz w:val="24"/>
                <w:szCs w:val="24"/>
              </w:rPr>
              <w:t>Bootstrap</w:t>
            </w:r>
          </w:p>
        </w:tc>
      </w:tr>
      <w:tr w:rsidR="00C209B1" w:rsidRPr="00C209B1" w:rsidTr="0071117A">
        <w:trPr>
          <w:trHeight w:val="252"/>
        </w:trPr>
        <w:tc>
          <w:tcPr>
            <w:tcW w:w="4361" w:type="dxa"/>
          </w:tcPr>
          <w:p w:rsidR="00C209B1" w:rsidRPr="00C209B1" w:rsidRDefault="00C209B1" w:rsidP="00907D38">
            <w:pPr>
              <w:autoSpaceDE w:val="0"/>
              <w:autoSpaceDN w:val="0"/>
              <w:adjustRightInd w:val="0"/>
              <w:spacing w:after="0"/>
              <w:rPr>
                <w:rFonts w:ascii="Lucida Sans Unicode" w:hAnsi="Lucida Sans Unicode" w:cs="Lucida Sans Unicode"/>
                <w:color w:val="000000"/>
                <w:sz w:val="24"/>
                <w:szCs w:val="24"/>
              </w:rPr>
            </w:pPr>
            <w:r w:rsidRPr="00C209B1">
              <w:rPr>
                <w:rFonts w:ascii="Lucida Sans Unicode" w:hAnsi="Lucida Sans Unicode" w:cs="Lucida Sans Unicode"/>
                <w:color w:val="000000"/>
                <w:sz w:val="24"/>
                <w:szCs w:val="24"/>
              </w:rPr>
              <w:t xml:space="preserve">Methodology </w:t>
            </w:r>
          </w:p>
        </w:tc>
        <w:tc>
          <w:tcPr>
            <w:tcW w:w="4659" w:type="dxa"/>
          </w:tcPr>
          <w:p w:rsidR="00C209B1" w:rsidRPr="00C209B1" w:rsidRDefault="00C209B1" w:rsidP="0071117A">
            <w:pPr>
              <w:autoSpaceDE w:val="0"/>
              <w:autoSpaceDN w:val="0"/>
              <w:adjustRightInd w:val="0"/>
              <w:spacing w:after="0"/>
              <w:rPr>
                <w:rFonts w:ascii="Lucida Sans Unicode" w:hAnsi="Lucida Sans Unicode" w:cs="Lucida Sans Unicode"/>
                <w:color w:val="000000"/>
                <w:sz w:val="24"/>
                <w:szCs w:val="24"/>
              </w:rPr>
            </w:pPr>
            <w:r w:rsidRPr="00C209B1">
              <w:rPr>
                <w:rFonts w:ascii="Lucida Sans Unicode" w:hAnsi="Lucida Sans Unicode" w:cs="Lucida Sans Unicode"/>
                <w:color w:val="000000"/>
                <w:sz w:val="24"/>
                <w:szCs w:val="24"/>
              </w:rPr>
              <w:t xml:space="preserve">SDLC, developed application using Agile Methodology </w:t>
            </w:r>
            <w:r w:rsidR="0071117A">
              <w:rPr>
                <w:rFonts w:ascii="Lucida Sans Unicode" w:hAnsi="Lucida Sans Unicode" w:cs="Lucida Sans Unicode"/>
                <w:color w:val="000000"/>
                <w:sz w:val="24"/>
                <w:szCs w:val="24"/>
              </w:rPr>
              <w:t>(</w:t>
            </w:r>
            <w:r w:rsidRPr="00C209B1">
              <w:rPr>
                <w:rFonts w:ascii="Lucida Sans Unicode" w:hAnsi="Lucida Sans Unicode" w:cs="Lucida Sans Unicode"/>
                <w:color w:val="000000"/>
                <w:sz w:val="24"/>
                <w:szCs w:val="24"/>
              </w:rPr>
              <w:t xml:space="preserve">SCRUM/KANBAN) </w:t>
            </w:r>
          </w:p>
        </w:tc>
      </w:tr>
    </w:tbl>
    <w:sdt>
      <w:sdtPr>
        <w:alias w:val="Experience:"/>
        <w:tag w:val="Experience:"/>
        <w:id w:val="171684534"/>
        <w:placeholder>
          <w:docPart w:val="10F329CAD8B04DAAA5E060CC13274F77"/>
        </w:placeholder>
        <w:temporary/>
        <w:showingPlcHdr/>
      </w:sdtPr>
      <w:sdtEndPr/>
      <w:sdtContent>
        <w:p w:rsidR="006270A9" w:rsidRDefault="009D5933">
          <w:pPr>
            <w:pStyle w:val="Heading1"/>
          </w:pPr>
          <w:r>
            <w:t>Experience</w:t>
          </w:r>
        </w:p>
      </w:sdtContent>
    </w:sdt>
    <w:p w:rsidR="006270A9" w:rsidRDefault="008C723B" w:rsidP="00875BDE">
      <w:pPr>
        <w:pStyle w:val="Heading2"/>
      </w:pPr>
      <w:r w:rsidRPr="008C723B">
        <w:rPr>
          <w:noProof/>
          <w:lang w:eastAsia="en-US"/>
        </w:rPr>
        <w:drawing>
          <wp:anchor distT="0" distB="0" distL="114300" distR="114300" simplePos="0" relativeHeight="251665408" behindDoc="1" locked="0" layoutInCell="1" allowOverlap="1">
            <wp:simplePos x="0" y="0"/>
            <wp:positionH relativeFrom="margin">
              <wp:align>right</wp:align>
            </wp:positionH>
            <wp:positionV relativeFrom="paragraph">
              <wp:posOffset>-35560</wp:posOffset>
            </wp:positionV>
            <wp:extent cx="1343025" cy="276225"/>
            <wp:effectExtent l="0" t="0" r="9525"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43025" cy="276225"/>
                    </a:xfrm>
                    <a:prstGeom prst="rect">
                      <a:avLst/>
                    </a:prstGeom>
                    <a:noFill/>
                    <a:ln>
                      <a:noFill/>
                    </a:ln>
                  </pic:spPr>
                </pic:pic>
              </a:graphicData>
            </a:graphic>
          </wp:anchor>
        </w:drawing>
      </w:r>
      <w:r w:rsidR="00875BDE">
        <w:t>Web Developer</w:t>
      </w:r>
      <w:r w:rsidR="009D5933">
        <w:t> | </w:t>
      </w:r>
      <w:r w:rsidR="00875BDE">
        <w:t>12Three Pty Ltd</w:t>
      </w:r>
      <w:r w:rsidR="009D5933">
        <w:t> | </w:t>
      </w:r>
      <w:r w:rsidR="00040D7E">
        <w:t>July</w:t>
      </w:r>
      <w:r w:rsidR="00875BDE">
        <w:t xml:space="preserve"> 2016 –</w:t>
      </w:r>
      <w:r w:rsidR="007223C8">
        <w:t xml:space="preserve"> tilldate </w:t>
      </w:r>
    </w:p>
    <w:p w:rsidR="00931937" w:rsidRPr="00D13689" w:rsidRDefault="00D13689" w:rsidP="00D13689">
      <w:pPr>
        <w:pStyle w:val="Heading4"/>
      </w:pPr>
      <w:r>
        <w:t>Responsibilities</w:t>
      </w:r>
    </w:p>
    <w:p w:rsidR="006270A9" w:rsidRDefault="00012DDA" w:rsidP="00895B56">
      <w:pPr>
        <w:pStyle w:val="ListBullet"/>
      </w:pPr>
      <w:r w:rsidRPr="00012DDA">
        <w:t>Designing, Implementing, Customizing and Maintaining</w:t>
      </w:r>
      <w:r w:rsidR="00847DB2">
        <w:t xml:space="preserve"> website</w:t>
      </w:r>
      <w:r w:rsidR="00D13689">
        <w:t xml:space="preserve"> using various CMS like </w:t>
      </w:r>
      <w:r w:rsidR="00290A2A">
        <w:t>WordPress, Magento</w:t>
      </w:r>
      <w:r w:rsidR="00895B56">
        <w:t xml:space="preserve"> </w:t>
      </w:r>
      <w:r w:rsidR="00D13689">
        <w:t xml:space="preserve">and </w:t>
      </w:r>
      <w:r w:rsidR="00290A2A">
        <w:t>Open cart.</w:t>
      </w:r>
    </w:p>
    <w:p w:rsidR="00847DB2" w:rsidRDefault="00847DB2" w:rsidP="00956937">
      <w:pPr>
        <w:pStyle w:val="ListBullet"/>
      </w:pPr>
      <w:r>
        <w:t xml:space="preserve">Version control using </w:t>
      </w:r>
      <w:r w:rsidR="002E7FF7">
        <w:t>GitHub</w:t>
      </w:r>
      <w:r w:rsidR="00956937">
        <w:t xml:space="preserve"> and Bit bucket</w:t>
      </w:r>
      <w:r w:rsidR="005418BB">
        <w:t>.</w:t>
      </w:r>
    </w:p>
    <w:p w:rsidR="00E94B73" w:rsidRPr="00E94B73" w:rsidRDefault="00E94B73" w:rsidP="00E35269">
      <w:pPr>
        <w:pStyle w:val="ListBullet"/>
        <w:rPr>
          <w:lang w:eastAsia="en-US"/>
        </w:rPr>
      </w:pPr>
      <w:r w:rsidRPr="00E94B73">
        <w:rPr>
          <w:lang w:eastAsia="en-US"/>
        </w:rPr>
        <w:t>Maintained the current website and added more appealing features</w:t>
      </w:r>
      <w:r w:rsidR="00956937">
        <w:rPr>
          <w:lang w:eastAsia="en-US"/>
        </w:rPr>
        <w:t xml:space="preserve">. </w:t>
      </w:r>
      <w:r w:rsidRPr="00E94B73">
        <w:rPr>
          <w:lang w:eastAsia="en-US"/>
        </w:rPr>
        <w:t>Redesigned sections of the website to ensure a more attractive and user friendly experience</w:t>
      </w:r>
    </w:p>
    <w:p w:rsidR="00DE4A6B" w:rsidRDefault="00DE4A6B" w:rsidP="00E94B73">
      <w:pPr>
        <w:pStyle w:val="ListBullet"/>
        <w:rPr>
          <w:lang w:eastAsia="en-US"/>
        </w:rPr>
      </w:pPr>
      <w:r>
        <w:t>Validated site by testing JavaScript, Flash, CSS3, and HTML5 codes to ensuring cross-platform compatibility</w:t>
      </w:r>
      <w:r w:rsidRPr="00E94B73">
        <w:rPr>
          <w:lang w:eastAsia="en-US"/>
        </w:rPr>
        <w:t xml:space="preserve"> </w:t>
      </w:r>
    </w:p>
    <w:p w:rsidR="00E94B73" w:rsidRPr="00E94B73" w:rsidRDefault="00E94B73" w:rsidP="006E3103">
      <w:pPr>
        <w:pStyle w:val="ListBullet"/>
        <w:rPr>
          <w:lang w:eastAsia="en-US"/>
        </w:rPr>
      </w:pPr>
      <w:r w:rsidRPr="00E94B73">
        <w:rPr>
          <w:lang w:eastAsia="en-US"/>
        </w:rPr>
        <w:t>Designed custom graphics</w:t>
      </w:r>
      <w:r w:rsidR="00956937">
        <w:rPr>
          <w:lang w:eastAsia="en-US"/>
        </w:rPr>
        <w:t xml:space="preserve"> such as image, logo etc. </w:t>
      </w:r>
      <w:r w:rsidR="00956937" w:rsidRPr="00E94B73">
        <w:rPr>
          <w:lang w:eastAsia="en-US"/>
        </w:rPr>
        <w:t>Updated website content on a daily basis</w:t>
      </w:r>
    </w:p>
    <w:p w:rsidR="00E94B73" w:rsidRPr="00E94B73" w:rsidRDefault="00E94B73" w:rsidP="00E94B73">
      <w:pPr>
        <w:pStyle w:val="ListBullet"/>
        <w:rPr>
          <w:lang w:eastAsia="en-US"/>
        </w:rPr>
      </w:pPr>
      <w:r w:rsidRPr="00E94B73">
        <w:rPr>
          <w:lang w:eastAsia="en-US"/>
        </w:rPr>
        <w:t>Demonstrated the ability to work diligently under pressure to meet deadlines</w:t>
      </w:r>
    </w:p>
    <w:p w:rsidR="00E94B73" w:rsidRDefault="00E94B73" w:rsidP="00012DDA">
      <w:pPr>
        <w:pStyle w:val="ListBullet"/>
      </w:pPr>
      <w:r>
        <w:t>Modified design to create a responsive page using Twitter Bootstrap</w:t>
      </w:r>
    </w:p>
    <w:p w:rsidR="00E94B73" w:rsidRDefault="00E94B73" w:rsidP="00012DDA">
      <w:pPr>
        <w:pStyle w:val="ListBullet"/>
      </w:pPr>
      <w:r>
        <w:t>Designed and developed RESTful style web services to manipulate dynamic datasets using AJAX calls</w:t>
      </w:r>
    </w:p>
    <w:p w:rsidR="002E7FF7" w:rsidRDefault="002E7FF7" w:rsidP="00012DDA">
      <w:pPr>
        <w:pStyle w:val="ListBullet"/>
      </w:pPr>
      <w:r>
        <w:t>Updating the existing WordPress site by adding new plugins and setting up the site as per business requirement.</w:t>
      </w:r>
    </w:p>
    <w:p w:rsidR="007223C8" w:rsidRDefault="007223C8" w:rsidP="007223C8">
      <w:pPr>
        <w:pStyle w:val="Heading3"/>
      </w:pPr>
      <w:r>
        <w:lastRenderedPageBreak/>
        <w:t>Project-1</w:t>
      </w:r>
      <w:r w:rsidRPr="007223C8">
        <w:t xml:space="preserve"> </w:t>
      </w:r>
    </w:p>
    <w:p w:rsidR="007223C8" w:rsidRDefault="001C1AED" w:rsidP="001C1AED">
      <w:pPr>
        <w:jc w:val="both"/>
      </w:pPr>
      <w:r>
        <w:t>M</w:t>
      </w:r>
      <w:r w:rsidR="007223C8">
        <w:t xml:space="preserve">agento2.0 ecommerce website for Interhampers – Gift Hamper distribution </w:t>
      </w:r>
      <w:r w:rsidR="001F23B8">
        <w:t>C</w:t>
      </w:r>
      <w:r w:rsidR="007223C8">
        <w:t xml:space="preserve">ompany. Interhampers Australia is firmly recognized as the largest gift hamper manufacturer in </w:t>
      </w:r>
      <w:r w:rsidR="001F23B8">
        <w:t>A</w:t>
      </w:r>
      <w:r w:rsidR="007223C8">
        <w:t>ustralia, who is now updating their website as a responsive site and shipping to multiple places.</w:t>
      </w:r>
    </w:p>
    <w:p w:rsidR="002462E2" w:rsidRDefault="002462E2" w:rsidP="002462E2">
      <w:pPr>
        <w:pStyle w:val="Heading4"/>
      </w:pPr>
      <w:r>
        <w:t>Skills Used</w:t>
      </w:r>
    </w:p>
    <w:p w:rsidR="002462E2" w:rsidRDefault="006763B0" w:rsidP="001C1AED">
      <w:pPr>
        <w:jc w:val="both"/>
      </w:pPr>
      <w:r>
        <w:t>Magento, HTML</w:t>
      </w:r>
      <w:r w:rsidR="002462E2">
        <w:t xml:space="preserve">, CSS, AJAX, MySQL, </w:t>
      </w:r>
    </w:p>
    <w:p w:rsidR="007223C8" w:rsidRDefault="007223C8" w:rsidP="007223C8">
      <w:pPr>
        <w:pStyle w:val="Heading4"/>
      </w:pPr>
      <w:r>
        <w:t>Key responsibilities</w:t>
      </w:r>
    </w:p>
    <w:p w:rsidR="007223C8" w:rsidRDefault="007223C8" w:rsidP="007223C8">
      <w:pPr>
        <w:pStyle w:val="ListBullet"/>
      </w:pPr>
      <w:r>
        <w:t>Populate the contents in the site.</w:t>
      </w:r>
    </w:p>
    <w:p w:rsidR="007223C8" w:rsidRDefault="007223C8" w:rsidP="007223C8">
      <w:pPr>
        <w:pStyle w:val="ListBullet"/>
      </w:pPr>
      <w:r>
        <w:t>Modifying the images and is alignments.</w:t>
      </w:r>
    </w:p>
    <w:p w:rsidR="007223C8" w:rsidRDefault="007223C8" w:rsidP="007223C8">
      <w:pPr>
        <w:pStyle w:val="ListBullet"/>
      </w:pPr>
      <w:r>
        <w:t>Setup the site as in the mock-up.</w:t>
      </w:r>
    </w:p>
    <w:p w:rsidR="007223C8" w:rsidRDefault="007223C8" w:rsidP="007223C8">
      <w:pPr>
        <w:pStyle w:val="ListBullet"/>
      </w:pPr>
      <w:r>
        <w:t>Setup the shipping and payment accounts</w:t>
      </w:r>
    </w:p>
    <w:p w:rsidR="007223C8" w:rsidRDefault="007223C8" w:rsidP="007223C8">
      <w:pPr>
        <w:pStyle w:val="ListBullet"/>
      </w:pPr>
      <w:r>
        <w:t>Admin store account with product, order and invoice settings.</w:t>
      </w:r>
    </w:p>
    <w:p w:rsidR="007223C8" w:rsidRDefault="007223C8" w:rsidP="007223C8">
      <w:pPr>
        <w:pStyle w:val="ListBullet"/>
      </w:pPr>
      <w:r>
        <w:t>Developing for multiple shipping with personalized message.</w:t>
      </w:r>
    </w:p>
    <w:p w:rsidR="001F23B8" w:rsidRDefault="00607E2D" w:rsidP="001F23B8">
      <w:pPr>
        <w:pStyle w:val="ListBullet"/>
      </w:pPr>
      <w:r>
        <w:t>PHP script prepared for p</w:t>
      </w:r>
      <w:r w:rsidR="007223C8">
        <w:t>rocessing bulk order with csv template with upload into their ERP System.</w:t>
      </w:r>
    </w:p>
    <w:p w:rsidR="00607E2D" w:rsidRDefault="00607E2D" w:rsidP="001F23B8">
      <w:pPr>
        <w:pStyle w:val="ListBullet"/>
      </w:pPr>
      <w:r>
        <w:t xml:space="preserve">Bulk order script was designed by SCSS. </w:t>
      </w:r>
    </w:p>
    <w:p w:rsidR="002462E2" w:rsidRDefault="002462E2" w:rsidP="001F23B8">
      <w:pPr>
        <w:pStyle w:val="ListBullet"/>
      </w:pPr>
      <w:r>
        <w:t>Used AJAX call for multiple Bulk order.</w:t>
      </w:r>
    </w:p>
    <w:p w:rsidR="001C1AED" w:rsidRDefault="007223C8" w:rsidP="001F23B8">
      <w:pPr>
        <w:pStyle w:val="ListBullet"/>
      </w:pPr>
      <w:r>
        <w:t>Creating bulk order template with manipulation option.</w:t>
      </w:r>
    </w:p>
    <w:p w:rsidR="008B5779" w:rsidRDefault="001C1AED" w:rsidP="008B5779">
      <w:pPr>
        <w:pStyle w:val="Heading3"/>
      </w:pPr>
      <w:r>
        <w:t>Project-2</w:t>
      </w:r>
      <w:r w:rsidR="00911212">
        <w:t xml:space="preserve">  </w:t>
      </w:r>
    </w:p>
    <w:p w:rsidR="00C036E6" w:rsidRDefault="001C1AED" w:rsidP="00C036E6">
      <w:pPr>
        <w:jc w:val="both"/>
      </w:pPr>
      <w:r>
        <w:t xml:space="preserve">WordPress ecommerce website for </w:t>
      </w:r>
      <w:r w:rsidR="00911212">
        <w:t>Tile Rescue. It is an Australia’s one of the leading tile, grout clean</w:t>
      </w:r>
      <w:r w:rsidR="008B5779">
        <w:t xml:space="preserve">ing </w:t>
      </w:r>
      <w:r w:rsidR="00911212">
        <w:t>and maintenances group. Tile rescue updated their website in WordPress.</w:t>
      </w:r>
    </w:p>
    <w:p w:rsidR="00C036E6" w:rsidRDefault="00C036E6" w:rsidP="00C036E6">
      <w:pPr>
        <w:pStyle w:val="Heading4"/>
      </w:pPr>
      <w:r>
        <w:t>Skills Used</w:t>
      </w:r>
    </w:p>
    <w:p w:rsidR="00C036E6" w:rsidRDefault="006763B0" w:rsidP="00C036E6">
      <w:pPr>
        <w:jc w:val="both"/>
      </w:pPr>
      <w:r>
        <w:t>WordPress, HTML</w:t>
      </w:r>
      <w:r w:rsidR="00C036E6">
        <w:t xml:space="preserve">, CSS.  </w:t>
      </w:r>
    </w:p>
    <w:p w:rsidR="008769FB" w:rsidRDefault="008769FB" w:rsidP="008769FB">
      <w:pPr>
        <w:pStyle w:val="Heading4"/>
      </w:pPr>
      <w:r>
        <w:t>Key responsibilities</w:t>
      </w:r>
    </w:p>
    <w:p w:rsidR="008769FB" w:rsidRPr="008769FB" w:rsidRDefault="00911212" w:rsidP="008769FB">
      <w:pPr>
        <w:pStyle w:val="ListBullet"/>
      </w:pPr>
      <w:r>
        <w:t>M</w:t>
      </w:r>
      <w:r w:rsidR="008769FB" w:rsidRPr="008769FB">
        <w:t>anipulate WordPress websites</w:t>
      </w:r>
    </w:p>
    <w:p w:rsidR="008769FB" w:rsidRPr="008769FB" w:rsidRDefault="00FA3082" w:rsidP="00FA3082">
      <w:pPr>
        <w:pStyle w:val="ListBullet"/>
      </w:pPr>
      <w:r>
        <w:t>Add W</w:t>
      </w:r>
      <w:r w:rsidR="008769FB" w:rsidRPr="008769FB">
        <w:t>ordPress plugins in accord</w:t>
      </w:r>
      <w:r>
        <w:t>ing</w:t>
      </w:r>
      <w:r w:rsidR="008769FB" w:rsidRPr="008769FB">
        <w:t xml:space="preserve"> to customers’ needs</w:t>
      </w:r>
    </w:p>
    <w:p w:rsidR="008769FB" w:rsidRPr="008769FB" w:rsidRDefault="008769FB" w:rsidP="00911212">
      <w:pPr>
        <w:pStyle w:val="ListBullet"/>
      </w:pPr>
      <w:r w:rsidRPr="008769FB">
        <w:t xml:space="preserve">Perform </w:t>
      </w:r>
      <w:r w:rsidR="00911212">
        <w:t xml:space="preserve">browser compatibility </w:t>
      </w:r>
    </w:p>
    <w:p w:rsidR="00911212" w:rsidRDefault="00911212" w:rsidP="008769FB">
      <w:pPr>
        <w:pStyle w:val="ListBullet"/>
      </w:pPr>
      <w:r>
        <w:t>Created/Edited images in Photoshop’s</w:t>
      </w:r>
    </w:p>
    <w:p w:rsidR="008B5779" w:rsidRPr="008769FB" w:rsidRDefault="0071117A" w:rsidP="008B5779">
      <w:pPr>
        <w:pStyle w:val="ListBullet"/>
      </w:pPr>
      <w:r>
        <w:rPr>
          <w:noProof/>
          <w:lang w:eastAsia="en-US"/>
        </w:rPr>
        <w:drawing>
          <wp:anchor distT="0" distB="0" distL="114300" distR="114300" simplePos="0" relativeHeight="251667456" behindDoc="1" locked="0" layoutInCell="1" allowOverlap="1">
            <wp:simplePos x="0" y="0"/>
            <wp:positionH relativeFrom="margin">
              <wp:posOffset>5187998</wp:posOffset>
            </wp:positionH>
            <wp:positionV relativeFrom="paragraph">
              <wp:posOffset>246656</wp:posOffset>
            </wp:positionV>
            <wp:extent cx="1218709" cy="267419"/>
            <wp:effectExtent l="19050" t="0" r="491"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18709" cy="267419"/>
                    </a:xfrm>
                    <a:prstGeom prst="rect">
                      <a:avLst/>
                    </a:prstGeom>
                    <a:noFill/>
                    <a:ln>
                      <a:noFill/>
                    </a:ln>
                  </pic:spPr>
                </pic:pic>
              </a:graphicData>
            </a:graphic>
          </wp:anchor>
        </w:drawing>
      </w:r>
      <w:r w:rsidR="008769FB" w:rsidRPr="008769FB">
        <w:t>Perform activities to optimize websites for search engine optimization</w:t>
      </w:r>
    </w:p>
    <w:p w:rsidR="001F23B8" w:rsidRDefault="001F23B8" w:rsidP="001F23B8">
      <w:pPr>
        <w:pStyle w:val="Heading2"/>
      </w:pPr>
      <w:r>
        <w:t xml:space="preserve">Manual tester | CPA Australia Pty Ltd | March 2013 – July 2013 </w:t>
      </w:r>
    </w:p>
    <w:p w:rsidR="001F23B8" w:rsidRDefault="001F23B8" w:rsidP="00C34F95">
      <w:pPr>
        <w:jc w:val="both"/>
      </w:pPr>
      <w:r>
        <w:t xml:space="preserve">Member first is a client relationship management system which incorporated Event creation, foundation, professional, product pricing, billing and payments for their customers. With the company currently using Microsoft's Dynamic CRM to maintain their internal data an </w:t>
      </w:r>
      <w:r w:rsidR="008748A9">
        <w:t>SOA (</w:t>
      </w:r>
      <w:r w:rsidR="00C34F95">
        <w:t>Service Oriented Architecture)</w:t>
      </w:r>
      <w:r>
        <w:t xml:space="preserve"> layer was created to handle communication between CRM and a list of client applications. </w:t>
      </w:r>
    </w:p>
    <w:p w:rsidR="00956937" w:rsidRDefault="00956937" w:rsidP="00956937">
      <w:pPr>
        <w:pStyle w:val="Heading4"/>
      </w:pPr>
      <w:r>
        <w:t>Skills Used</w:t>
      </w:r>
    </w:p>
    <w:p w:rsidR="00956937" w:rsidRDefault="00956937" w:rsidP="00C34F95">
      <w:pPr>
        <w:jc w:val="both"/>
      </w:pPr>
      <w:r>
        <w:t>MVC .Net,</w:t>
      </w:r>
      <w:r w:rsidR="00C34F95">
        <w:t xml:space="preserve"> Customer Relationship Management, </w:t>
      </w:r>
      <w:r>
        <w:t>Team foundation server</w:t>
      </w:r>
      <w:r w:rsidR="00C34F95">
        <w:t>, Microsoft</w:t>
      </w:r>
      <w:r>
        <w:t xml:space="preserve"> Test manage</w:t>
      </w:r>
      <w:r w:rsidR="00C34F95">
        <w:t>r</w:t>
      </w:r>
      <w:r>
        <w:t xml:space="preserve">.  </w:t>
      </w:r>
    </w:p>
    <w:p w:rsidR="001F23B8" w:rsidRDefault="001F23B8" w:rsidP="001F23B8">
      <w:pPr>
        <w:pStyle w:val="Heading4"/>
      </w:pPr>
      <w:r>
        <w:t xml:space="preserve">Key responsibilities </w:t>
      </w:r>
    </w:p>
    <w:p w:rsidR="001F23B8" w:rsidRPr="001F23B8" w:rsidRDefault="001F23B8" w:rsidP="001F23B8">
      <w:pPr>
        <w:pStyle w:val="ListBullet"/>
      </w:pPr>
      <w:r w:rsidRPr="001F23B8">
        <w:t xml:space="preserve">Writing Test cases using user story and actively involved in reviewing test cases </w:t>
      </w:r>
    </w:p>
    <w:p w:rsidR="001F23B8" w:rsidRPr="001F23B8" w:rsidRDefault="001F23B8" w:rsidP="001F23B8">
      <w:pPr>
        <w:pStyle w:val="ListBullet"/>
      </w:pPr>
      <w:r w:rsidRPr="001F23B8">
        <w:t xml:space="preserve">Writing, reviewing, updating and executing the test cases using MTM and TFS testing tools and raising defects using MTM tool </w:t>
      </w:r>
    </w:p>
    <w:p w:rsidR="001F23B8" w:rsidRPr="001F23B8" w:rsidRDefault="001F23B8" w:rsidP="001F23B8">
      <w:pPr>
        <w:pStyle w:val="ListBullet"/>
      </w:pPr>
      <w:r w:rsidRPr="001F23B8">
        <w:t xml:space="preserve">Executing Integration Test Cases in SIT environment for CPA Australia website along with that involved in functional and regression testing </w:t>
      </w:r>
    </w:p>
    <w:p w:rsidR="001F23B8" w:rsidRPr="001F23B8" w:rsidRDefault="001F23B8" w:rsidP="001F23B8">
      <w:pPr>
        <w:pStyle w:val="ListBullet"/>
      </w:pPr>
      <w:r w:rsidRPr="001F23B8">
        <w:t xml:space="preserve">Resolving the issues quicker by discussing with developers </w:t>
      </w:r>
    </w:p>
    <w:p w:rsidR="001F23B8" w:rsidRPr="001F23B8" w:rsidRDefault="001F23B8" w:rsidP="001F23B8">
      <w:pPr>
        <w:pStyle w:val="ListBullet"/>
      </w:pPr>
      <w:r w:rsidRPr="001F23B8">
        <w:lastRenderedPageBreak/>
        <w:t xml:space="preserve">Gathering requirements with the business analyst when the requirements are not clear enough </w:t>
      </w:r>
    </w:p>
    <w:p w:rsidR="001F23B8" w:rsidRPr="001F23B8" w:rsidRDefault="001F23B8" w:rsidP="001F23B8">
      <w:pPr>
        <w:pStyle w:val="ListBullet"/>
      </w:pPr>
      <w:r w:rsidRPr="001F23B8">
        <w:t xml:space="preserve">Conducted compatibility testing with different browsers &amp; platforms </w:t>
      </w:r>
    </w:p>
    <w:p w:rsidR="001F23B8" w:rsidRPr="001F23B8" w:rsidRDefault="001F23B8" w:rsidP="001F23B8">
      <w:pPr>
        <w:pStyle w:val="ListBullet"/>
      </w:pPr>
      <w:r w:rsidRPr="001F23B8">
        <w:t xml:space="preserve">Attending Daily Stand Up’s and meetings for the status updates </w:t>
      </w:r>
    </w:p>
    <w:p w:rsidR="007223C8" w:rsidRDefault="00BA350F" w:rsidP="001F23B8">
      <w:pPr>
        <w:pStyle w:val="ListBullet"/>
      </w:pPr>
      <w:r>
        <w:rPr>
          <w:noProof/>
          <w:lang w:eastAsia="en-US"/>
        </w:rPr>
        <w:drawing>
          <wp:anchor distT="0" distB="0" distL="114300" distR="114300" simplePos="0" relativeHeight="251664384" behindDoc="1" locked="0" layoutInCell="1" allowOverlap="1">
            <wp:simplePos x="0" y="0"/>
            <wp:positionH relativeFrom="margin">
              <wp:align>right</wp:align>
            </wp:positionH>
            <wp:positionV relativeFrom="paragraph">
              <wp:posOffset>237490</wp:posOffset>
            </wp:positionV>
            <wp:extent cx="1290955" cy="390525"/>
            <wp:effectExtent l="19050" t="0" r="444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90955" cy="390525"/>
                    </a:xfrm>
                    <a:prstGeom prst="rect">
                      <a:avLst/>
                    </a:prstGeom>
                    <a:noFill/>
                    <a:ln>
                      <a:noFill/>
                    </a:ln>
                  </pic:spPr>
                </pic:pic>
              </a:graphicData>
            </a:graphic>
          </wp:anchor>
        </w:drawing>
      </w:r>
      <w:r w:rsidR="001F23B8" w:rsidRPr="001F23B8">
        <w:t>Agile (Kanb</w:t>
      </w:r>
      <w:r w:rsidR="001F23B8">
        <w:t xml:space="preserve">an) methodology was practiced. </w:t>
      </w:r>
    </w:p>
    <w:p w:rsidR="001F23B8" w:rsidRDefault="001F23B8" w:rsidP="00BA350F">
      <w:pPr>
        <w:pStyle w:val="Heading2"/>
      </w:pPr>
      <w:r w:rsidRPr="001F23B8">
        <w:rPr>
          <w:noProof/>
          <w:lang w:eastAsia="en-US"/>
        </w:rPr>
        <w:drawing>
          <wp:anchor distT="0" distB="0" distL="114300" distR="114300" simplePos="0" relativeHeight="251663360" behindDoc="1" locked="0" layoutInCell="1" allowOverlap="1">
            <wp:simplePos x="0" y="0"/>
            <wp:positionH relativeFrom="column">
              <wp:posOffset>659130</wp:posOffset>
            </wp:positionH>
            <wp:positionV relativeFrom="paragraph">
              <wp:posOffset>167640</wp:posOffset>
            </wp:positionV>
            <wp:extent cx="990600" cy="238125"/>
            <wp:effectExtent l="0" t="0" r="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90600" cy="238125"/>
                    </a:xfrm>
                    <a:prstGeom prst="rect">
                      <a:avLst/>
                    </a:prstGeom>
                    <a:noFill/>
                    <a:ln>
                      <a:noFill/>
                    </a:ln>
                  </pic:spPr>
                </pic:pic>
              </a:graphicData>
            </a:graphic>
          </wp:anchor>
        </w:drawing>
      </w:r>
      <w:r>
        <w:t xml:space="preserve">Web developer | Pluspointgrafix | June 2011 – July 2012 </w:t>
      </w:r>
      <w:r w:rsidR="00917BB1">
        <w:t xml:space="preserve"> </w:t>
      </w:r>
    </w:p>
    <w:p w:rsidR="001F23B8" w:rsidRDefault="001F23B8" w:rsidP="001F23B8">
      <w:pPr>
        <w:pStyle w:val="Heading3"/>
      </w:pPr>
      <w:r>
        <w:t>Project-1</w:t>
      </w:r>
      <w:r w:rsidRPr="007223C8">
        <w:t xml:space="preserve"> </w:t>
      </w:r>
    </w:p>
    <w:p w:rsidR="001F23B8" w:rsidRDefault="00683239" w:rsidP="00683239">
      <w:pPr>
        <w:jc w:val="both"/>
      </w:pPr>
      <w:r>
        <w:t>Website for a builder</w:t>
      </w:r>
      <w:r w:rsidR="001F23B8">
        <w:t>.</w:t>
      </w:r>
    </w:p>
    <w:p w:rsidR="00A1519B" w:rsidRDefault="00A1519B" w:rsidP="00A1519B">
      <w:pPr>
        <w:pStyle w:val="Heading4"/>
      </w:pPr>
      <w:r>
        <w:t>Skills Used</w:t>
      </w:r>
    </w:p>
    <w:p w:rsidR="00A1519B" w:rsidRDefault="00A1519B" w:rsidP="006763B0">
      <w:pPr>
        <w:jc w:val="both"/>
      </w:pPr>
      <w:r>
        <w:t>HTM</w:t>
      </w:r>
      <w:r w:rsidR="006763B0">
        <w:t>L</w:t>
      </w:r>
      <w:r>
        <w:t>, CSS, Typography</w:t>
      </w:r>
      <w:r w:rsidR="00F7640C">
        <w:t>, Photoshop</w:t>
      </w:r>
    </w:p>
    <w:p w:rsidR="001F23B8" w:rsidRDefault="001F23B8" w:rsidP="001F23B8">
      <w:pPr>
        <w:pStyle w:val="Heading4"/>
      </w:pPr>
      <w:r>
        <w:t>Key responsibilities</w:t>
      </w:r>
    </w:p>
    <w:p w:rsidR="001F23B8" w:rsidRPr="001F23B8" w:rsidRDefault="001F23B8" w:rsidP="001F23B8">
      <w:pPr>
        <w:pStyle w:val="ListBullet"/>
      </w:pPr>
      <w:r w:rsidRPr="001F23B8">
        <w:t xml:space="preserve">Design and develop the website. </w:t>
      </w:r>
    </w:p>
    <w:p w:rsidR="001F23B8" w:rsidRPr="001F23B8" w:rsidRDefault="00683239" w:rsidP="001F23B8">
      <w:pPr>
        <w:pStyle w:val="ListBullet"/>
      </w:pPr>
      <w:r w:rsidRPr="001F23B8">
        <w:t>Customized</w:t>
      </w:r>
      <w:r w:rsidR="001F23B8" w:rsidRPr="001F23B8">
        <w:t xml:space="preserve"> the downloaded template </w:t>
      </w:r>
    </w:p>
    <w:p w:rsidR="001F23B8" w:rsidRDefault="001F23B8" w:rsidP="001F23B8">
      <w:pPr>
        <w:pStyle w:val="ListBullet"/>
      </w:pPr>
      <w:r w:rsidRPr="001F23B8">
        <w:t xml:space="preserve">Used bootstrap and typography </w:t>
      </w:r>
    </w:p>
    <w:p w:rsidR="00683239" w:rsidRDefault="00683239" w:rsidP="00683239">
      <w:pPr>
        <w:pStyle w:val="Heading3"/>
      </w:pPr>
      <w:r>
        <w:t>Project-2</w:t>
      </w:r>
      <w:r w:rsidRPr="007223C8">
        <w:t xml:space="preserve"> </w:t>
      </w:r>
    </w:p>
    <w:p w:rsidR="00683239" w:rsidRDefault="00683239" w:rsidP="00683239">
      <w:pPr>
        <w:jc w:val="both"/>
      </w:pPr>
      <w:r>
        <w:t xml:space="preserve">Web based application developed using HTML5, PHP, MySQL, JavaScript and CSS3 for sewing machine spare parts seller. </w:t>
      </w:r>
    </w:p>
    <w:p w:rsidR="00683239" w:rsidRDefault="00683239" w:rsidP="00683239">
      <w:pPr>
        <w:pStyle w:val="Heading4"/>
      </w:pPr>
      <w:r>
        <w:t>Key responsibilities</w:t>
      </w:r>
    </w:p>
    <w:p w:rsidR="00683239" w:rsidRPr="00683239" w:rsidRDefault="00683239" w:rsidP="00683239">
      <w:pPr>
        <w:pStyle w:val="ListBullet"/>
      </w:pPr>
      <w:r w:rsidRPr="00683239">
        <w:t xml:space="preserve">Design and development </w:t>
      </w:r>
    </w:p>
    <w:p w:rsidR="00683239" w:rsidRPr="00683239" w:rsidRDefault="00683239" w:rsidP="00683239">
      <w:pPr>
        <w:pStyle w:val="ListBullet"/>
      </w:pPr>
      <w:r w:rsidRPr="00683239">
        <w:t xml:space="preserve">Relevant spare part with the sewing machine model picture and its user PDF guide. </w:t>
      </w:r>
    </w:p>
    <w:p w:rsidR="00270CBD" w:rsidRDefault="00683239" w:rsidP="00683239">
      <w:pPr>
        <w:pStyle w:val="ListBullet"/>
      </w:pPr>
      <w:r>
        <w:t>Location of the spare parts</w:t>
      </w:r>
    </w:p>
    <w:sdt>
      <w:sdtPr>
        <w:alias w:val="Education:"/>
        <w:tag w:val="Education:"/>
        <w:id w:val="807127995"/>
        <w:placeholder>
          <w:docPart w:val="A7A0510C5B234D6B91AF008DD653E5D2"/>
        </w:placeholder>
        <w:temporary/>
        <w:showingPlcHdr/>
      </w:sdtPr>
      <w:sdtEndPr/>
      <w:sdtContent>
        <w:p w:rsidR="0013344D" w:rsidRDefault="0013344D" w:rsidP="0013344D">
          <w:pPr>
            <w:pStyle w:val="Heading1"/>
          </w:pPr>
          <w:r>
            <w:t>Education</w:t>
          </w:r>
        </w:p>
      </w:sdtContent>
    </w:sdt>
    <w:p w:rsidR="0013344D" w:rsidRDefault="0013344D" w:rsidP="0013344D">
      <w:pPr>
        <w:pStyle w:val="Heading2"/>
      </w:pPr>
      <w:r>
        <w:t>2011 </w:t>
      </w:r>
    </w:p>
    <w:p w:rsidR="0013344D" w:rsidRPr="00AA3F71" w:rsidRDefault="0013344D" w:rsidP="0013344D">
      <w:pPr>
        <w:pStyle w:val="ListBullet"/>
      </w:pPr>
      <w:r w:rsidRPr="00AA3F71">
        <w:t xml:space="preserve">Diploma in Information Technology (Software Development) </w:t>
      </w:r>
    </w:p>
    <w:p w:rsidR="0013344D" w:rsidRDefault="0013344D" w:rsidP="0013344D">
      <w:pPr>
        <w:pStyle w:val="ListBullet"/>
      </w:pPr>
      <w:r>
        <w:t>Holmesglen Institution of TAFE</w:t>
      </w:r>
    </w:p>
    <w:p w:rsidR="0013344D" w:rsidRDefault="0013344D" w:rsidP="0013344D">
      <w:pPr>
        <w:pStyle w:val="ListBullet"/>
      </w:pPr>
      <w:r>
        <w:t>Distinction (79%)</w:t>
      </w:r>
    </w:p>
    <w:p w:rsidR="0013344D" w:rsidRDefault="0013344D" w:rsidP="0013344D">
      <w:pPr>
        <w:pStyle w:val="Heading2"/>
      </w:pPr>
      <w:r>
        <w:t>2009</w:t>
      </w:r>
    </w:p>
    <w:p w:rsidR="0013344D" w:rsidRPr="00AA3F71" w:rsidRDefault="0013344D" w:rsidP="0013344D">
      <w:pPr>
        <w:pStyle w:val="ListBullet"/>
      </w:pPr>
      <w:r w:rsidRPr="00AA3F71">
        <w:t xml:space="preserve">Certificate IV in Information Technology (General) </w:t>
      </w:r>
    </w:p>
    <w:p w:rsidR="0013344D" w:rsidRPr="00AA3F71" w:rsidRDefault="0013344D" w:rsidP="0013344D">
      <w:pPr>
        <w:pStyle w:val="ListBullet"/>
      </w:pPr>
      <w:r w:rsidRPr="00AA3F71">
        <w:t xml:space="preserve">Holmesglen Institution of TAFE, Australia </w:t>
      </w:r>
    </w:p>
    <w:p w:rsidR="0013344D" w:rsidRDefault="0013344D" w:rsidP="0013344D">
      <w:pPr>
        <w:pStyle w:val="ListBullet"/>
      </w:pPr>
      <w:r w:rsidRPr="00AA3F71">
        <w:t>High Distinction (89%)</w:t>
      </w:r>
    </w:p>
    <w:p w:rsidR="0013344D" w:rsidRDefault="0013344D" w:rsidP="0013344D">
      <w:pPr>
        <w:pStyle w:val="Heading1"/>
      </w:pPr>
      <w:r>
        <w:t>Certification</w:t>
      </w:r>
    </w:p>
    <w:p w:rsidR="0013344D" w:rsidRDefault="0013344D" w:rsidP="0013344D">
      <w:pPr>
        <w:pStyle w:val="ListBullet"/>
      </w:pPr>
      <w:r>
        <w:t>ISTQB Foundation Certification, ANZTB</w:t>
      </w:r>
    </w:p>
    <w:p w:rsidR="008566C0" w:rsidRDefault="008566C0" w:rsidP="008566C0">
      <w:pPr>
        <w:pStyle w:val="Heading1"/>
      </w:pPr>
      <w:r>
        <w:t>Volunteer Work</w:t>
      </w:r>
    </w:p>
    <w:p w:rsidR="008566C0" w:rsidRDefault="008566C0" w:rsidP="008566C0">
      <w:pPr>
        <w:pStyle w:val="Heading2"/>
      </w:pPr>
      <w:r>
        <w:t xml:space="preserve">SEO | </w:t>
      </w:r>
      <w:r w:rsidRPr="008566C0">
        <w:t>South East Volunteers</w:t>
      </w:r>
      <w:r w:rsidR="00E936C6" w:rsidRPr="008566C0">
        <w:t> |</w:t>
      </w:r>
      <w:r w:rsidRPr="008566C0">
        <w:t xml:space="preserve"> APRIL 2017</w:t>
      </w:r>
      <w:r w:rsidR="00E936C6">
        <w:t xml:space="preserve"> </w:t>
      </w:r>
    </w:p>
    <w:p w:rsidR="00E936C6" w:rsidRDefault="00E936C6" w:rsidP="00E936C6">
      <w:pPr>
        <w:pStyle w:val="Heading4"/>
      </w:pPr>
      <w:r>
        <w:t>Key responsibilities</w:t>
      </w:r>
    </w:p>
    <w:p w:rsidR="00E936C6" w:rsidRDefault="00E936C6" w:rsidP="00E936C6">
      <w:pPr>
        <w:pStyle w:val="ListBullet"/>
      </w:pPr>
      <w:r>
        <w:t>SEO basic setup for gdvrs.org.au</w:t>
      </w:r>
    </w:p>
    <w:p w:rsidR="00E936C6" w:rsidRDefault="00E936C6" w:rsidP="00692422">
      <w:pPr>
        <w:pStyle w:val="ListBullet"/>
        <w:keepNext/>
        <w:keepLines/>
        <w:spacing w:before="320" w:after="100"/>
        <w:outlineLvl w:val="0"/>
      </w:pPr>
      <w:r>
        <w:t>SEO keyword setup</w:t>
      </w:r>
      <w:bookmarkStart w:id="0" w:name="_GoBack"/>
      <w:bookmarkEnd w:id="0"/>
    </w:p>
    <w:sectPr w:rsidR="00E936C6" w:rsidSect="00BA350F">
      <w:footerReference w:type="default" r:id="rId12"/>
      <w:pgSz w:w="12240" w:h="15840"/>
      <w:pgMar w:top="851" w:right="1152" w:bottom="851" w:left="1152"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3EA2" w:rsidRDefault="00ED3EA2">
      <w:pPr>
        <w:spacing w:after="0"/>
      </w:pPr>
      <w:r>
        <w:separator/>
      </w:r>
    </w:p>
  </w:endnote>
  <w:endnote w:type="continuationSeparator" w:id="0">
    <w:p w:rsidR="00ED3EA2" w:rsidRDefault="00ED3E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明朝B">
    <w:panose1 w:val="00000000000000000000"/>
    <w:charset w:val="00"/>
    <w:family w:val="roman"/>
    <w:notTrueType/>
    <w:pitch w:val="default"/>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Lucida Sans Unicode">
    <w:altName w:val="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70A9" w:rsidRDefault="009D5933">
    <w:pPr>
      <w:pStyle w:val="Footer"/>
    </w:pPr>
    <w:r>
      <w:t xml:space="preserve">Page </w:t>
    </w:r>
    <w:r w:rsidR="001B20CA">
      <w:fldChar w:fldCharType="begin"/>
    </w:r>
    <w:r>
      <w:instrText xml:space="preserve"> PAGE   \* MERGEFORMAT </w:instrText>
    </w:r>
    <w:r w:rsidR="001B20CA">
      <w:fldChar w:fldCharType="separate"/>
    </w:r>
    <w:r w:rsidR="00926B55">
      <w:rPr>
        <w:noProof/>
      </w:rPr>
      <w:t>3</w:t>
    </w:r>
    <w:r w:rsidR="001B20CA">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3EA2" w:rsidRDefault="00ED3EA2">
      <w:pPr>
        <w:spacing w:after="0"/>
      </w:pPr>
      <w:r>
        <w:separator/>
      </w:r>
    </w:p>
  </w:footnote>
  <w:footnote w:type="continuationSeparator" w:id="0">
    <w:p w:rsidR="00ED3EA2" w:rsidRDefault="00ED3EA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9E5B4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54E63BCA"/>
    <w:multiLevelType w:val="hybridMultilevel"/>
    <w:tmpl w:val="EAAC5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AA27F9"/>
    <w:multiLevelType w:val="multilevel"/>
    <w:tmpl w:val="789ED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1" w15:restartNumberingAfterBreak="0">
    <w:nsid w:val="711B695E"/>
    <w:multiLevelType w:val="hybridMultilevel"/>
    <w:tmpl w:val="1B168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75910F1D"/>
    <w:multiLevelType w:val="hybridMultilevel"/>
    <w:tmpl w:val="0F0CB0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3"/>
  </w:num>
  <w:num w:numId="15">
    <w:abstractNumId w:val="16"/>
  </w:num>
  <w:num w:numId="16">
    <w:abstractNumId w:val="12"/>
  </w:num>
  <w:num w:numId="17">
    <w:abstractNumId w:val="15"/>
  </w:num>
  <w:num w:numId="18">
    <w:abstractNumId w:val="10"/>
  </w:num>
  <w:num w:numId="19">
    <w:abstractNumId w:val="22"/>
  </w:num>
  <w:num w:numId="20">
    <w:abstractNumId w:val="17"/>
  </w:num>
  <w:num w:numId="21">
    <w:abstractNumId w:val="11"/>
  </w:num>
  <w:num w:numId="22">
    <w:abstractNumId w:val="14"/>
  </w:num>
  <w:num w:numId="23">
    <w:abstractNumId w:val="20"/>
  </w:num>
  <w:num w:numId="24">
    <w:abstractNumId w:val="11"/>
  </w:num>
  <w:num w:numId="25">
    <w:abstractNumId w:val="11"/>
  </w:num>
  <w:num w:numId="26">
    <w:abstractNumId w:val="11"/>
  </w:num>
  <w:num w:numId="27">
    <w:abstractNumId w:val="11"/>
  </w:num>
  <w:num w:numId="28">
    <w:abstractNumId w:val="11"/>
  </w:num>
  <w:num w:numId="29">
    <w:abstractNumId w:val="11"/>
  </w:num>
  <w:num w:numId="30">
    <w:abstractNumId w:val="23"/>
  </w:num>
  <w:num w:numId="31">
    <w:abstractNumId w:val="11"/>
  </w:num>
  <w:num w:numId="32">
    <w:abstractNumId w:val="11"/>
  </w:num>
  <w:num w:numId="33">
    <w:abstractNumId w:val="18"/>
  </w:num>
  <w:num w:numId="34">
    <w:abstractNumId w:val="21"/>
  </w:num>
  <w:num w:numId="35">
    <w:abstractNumId w:val="11"/>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characterSpacingControl w:val="doNotCompress"/>
  <w:hdrShapeDefaults>
    <o:shapedefaults v:ext="edit" spidmax="4300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F71"/>
    <w:rsid w:val="00012DDA"/>
    <w:rsid w:val="00040D7E"/>
    <w:rsid w:val="00061685"/>
    <w:rsid w:val="000A4F59"/>
    <w:rsid w:val="0012468B"/>
    <w:rsid w:val="00127A0D"/>
    <w:rsid w:val="0013344D"/>
    <w:rsid w:val="00141A4C"/>
    <w:rsid w:val="001916F3"/>
    <w:rsid w:val="001B20CA"/>
    <w:rsid w:val="001B29CF"/>
    <w:rsid w:val="001C1AED"/>
    <w:rsid w:val="001E7287"/>
    <w:rsid w:val="001F23B8"/>
    <w:rsid w:val="002462E2"/>
    <w:rsid w:val="00270CBD"/>
    <w:rsid w:val="0028220F"/>
    <w:rsid w:val="00290A2A"/>
    <w:rsid w:val="002A52C6"/>
    <w:rsid w:val="002E2442"/>
    <w:rsid w:val="002E3127"/>
    <w:rsid w:val="002E7AB5"/>
    <w:rsid w:val="002E7FF7"/>
    <w:rsid w:val="002F2D3C"/>
    <w:rsid w:val="00305ECA"/>
    <w:rsid w:val="00356C14"/>
    <w:rsid w:val="00364087"/>
    <w:rsid w:val="00400A91"/>
    <w:rsid w:val="00422829"/>
    <w:rsid w:val="00456873"/>
    <w:rsid w:val="0046147C"/>
    <w:rsid w:val="004811A7"/>
    <w:rsid w:val="00532284"/>
    <w:rsid w:val="005418BB"/>
    <w:rsid w:val="00542364"/>
    <w:rsid w:val="00590762"/>
    <w:rsid w:val="00591888"/>
    <w:rsid w:val="005C65EE"/>
    <w:rsid w:val="00607E2D"/>
    <w:rsid w:val="00617B26"/>
    <w:rsid w:val="006270A9"/>
    <w:rsid w:val="006521B3"/>
    <w:rsid w:val="006544A1"/>
    <w:rsid w:val="006621A8"/>
    <w:rsid w:val="00675956"/>
    <w:rsid w:val="006763B0"/>
    <w:rsid w:val="00681034"/>
    <w:rsid w:val="00683239"/>
    <w:rsid w:val="006B28D6"/>
    <w:rsid w:val="006B5016"/>
    <w:rsid w:val="00705D56"/>
    <w:rsid w:val="0071117A"/>
    <w:rsid w:val="007124BE"/>
    <w:rsid w:val="007200FF"/>
    <w:rsid w:val="007223C8"/>
    <w:rsid w:val="007A3C91"/>
    <w:rsid w:val="007B0391"/>
    <w:rsid w:val="007F5413"/>
    <w:rsid w:val="00816216"/>
    <w:rsid w:val="00816956"/>
    <w:rsid w:val="00840037"/>
    <w:rsid w:val="00847DB2"/>
    <w:rsid w:val="008566C0"/>
    <w:rsid w:val="008748A9"/>
    <w:rsid w:val="00875BDE"/>
    <w:rsid w:val="008769FB"/>
    <w:rsid w:val="0087734B"/>
    <w:rsid w:val="00891290"/>
    <w:rsid w:val="00895B56"/>
    <w:rsid w:val="008A4A29"/>
    <w:rsid w:val="008B5779"/>
    <w:rsid w:val="008C723B"/>
    <w:rsid w:val="00907D38"/>
    <w:rsid w:val="00911212"/>
    <w:rsid w:val="00917BB1"/>
    <w:rsid w:val="00926B55"/>
    <w:rsid w:val="00931937"/>
    <w:rsid w:val="00956937"/>
    <w:rsid w:val="009D0B40"/>
    <w:rsid w:val="009D5933"/>
    <w:rsid w:val="00A1519B"/>
    <w:rsid w:val="00A645D3"/>
    <w:rsid w:val="00AA1148"/>
    <w:rsid w:val="00AA3F71"/>
    <w:rsid w:val="00B74999"/>
    <w:rsid w:val="00B81A27"/>
    <w:rsid w:val="00B84A2A"/>
    <w:rsid w:val="00BA350F"/>
    <w:rsid w:val="00BD768D"/>
    <w:rsid w:val="00C036E6"/>
    <w:rsid w:val="00C209B1"/>
    <w:rsid w:val="00C34F95"/>
    <w:rsid w:val="00C61F8E"/>
    <w:rsid w:val="00CE01DC"/>
    <w:rsid w:val="00CE357A"/>
    <w:rsid w:val="00CE6DCA"/>
    <w:rsid w:val="00D13689"/>
    <w:rsid w:val="00DB14C1"/>
    <w:rsid w:val="00DD2899"/>
    <w:rsid w:val="00DE08BC"/>
    <w:rsid w:val="00DE4A6B"/>
    <w:rsid w:val="00DF60FE"/>
    <w:rsid w:val="00E53385"/>
    <w:rsid w:val="00E83A4C"/>
    <w:rsid w:val="00E83E4B"/>
    <w:rsid w:val="00E936C6"/>
    <w:rsid w:val="00E94B73"/>
    <w:rsid w:val="00EC0362"/>
    <w:rsid w:val="00ED3EA2"/>
    <w:rsid w:val="00F509DC"/>
    <w:rsid w:val="00F7640C"/>
    <w:rsid w:val="00FA3082"/>
    <w:rsid w:val="00FD16CF"/>
    <w:rsid w:val="00FE4962"/>
    <w:rsid w:val="00FE68C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5:docId w15:val="{7AFCE98B-C493-4E61-9255-8B4278BAB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3B8"/>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3">
    <w:name w:val="heading 3"/>
    <w:basedOn w:val="Normal"/>
    <w:next w:val="Normal"/>
    <w:link w:val="Heading3Char"/>
    <w:uiPriority w:val="9"/>
    <w:unhideWhenUsed/>
    <w:qFormat/>
    <w:rsid w:val="007223C8"/>
    <w:pPr>
      <w:keepNext/>
      <w:keepLines/>
      <w:spacing w:before="40" w:after="0"/>
      <w:outlineLvl w:val="2"/>
    </w:pPr>
    <w:rPr>
      <w:rFonts w:asciiTheme="majorHAnsi" w:eastAsiaTheme="majorEastAsia" w:hAnsiTheme="majorHAnsi" w:cstheme="majorBidi"/>
      <w:color w:val="1C515A" w:themeColor="accent1" w:themeShade="7F"/>
      <w:sz w:val="24"/>
      <w:szCs w:val="24"/>
    </w:rPr>
  </w:style>
  <w:style w:type="paragraph" w:styleId="Heading4">
    <w:name w:val="heading 4"/>
    <w:basedOn w:val="Normal"/>
    <w:next w:val="Normal"/>
    <w:link w:val="Heading4Char"/>
    <w:uiPriority w:val="9"/>
    <w:unhideWhenUsed/>
    <w:qFormat/>
    <w:rsid w:val="007223C8"/>
    <w:pPr>
      <w:keepNext/>
      <w:keepLines/>
      <w:spacing w:before="40" w:after="0"/>
      <w:outlineLvl w:val="3"/>
    </w:pPr>
    <w:rPr>
      <w:rFonts w:asciiTheme="majorHAnsi" w:eastAsiaTheme="majorEastAsia" w:hAnsiTheme="majorHAnsi" w:cstheme="majorBidi"/>
      <w:i/>
      <w:iCs/>
      <w:color w:val="2A7B88" w:themeColor="accent1" w:themeShade="BF"/>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rsid w:val="008A4A29"/>
    <w:pPr>
      <w:spacing w:after="0"/>
    </w:pPr>
  </w:style>
  <w:style w:type="character" w:customStyle="1" w:styleId="HeaderChar">
    <w:name w:val="Header Char"/>
    <w:basedOn w:val="DefaultParagraphFont"/>
    <w:link w:val="Header"/>
    <w:uiPriority w:val="99"/>
    <w:rsid w:val="008A4A2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rsid w:val="008A4A29"/>
    <w:pPr>
      <w:contextualSpacing w:val="0"/>
      <w:outlineLvl w:val="9"/>
    </w:pPr>
  </w:style>
  <w:style w:type="character" w:styleId="IntenseEmphasis">
    <w:name w:val="Intense Emphasis"/>
    <w:basedOn w:val="DefaultParagraphFont"/>
    <w:uiPriority w:val="21"/>
    <w:semiHidden/>
    <w:unhideWhenUsed/>
    <w:qFormat/>
    <w:rsid w:val="008A4A29"/>
    <w:rPr>
      <w:i/>
      <w:iCs/>
      <w:color w:val="2A7B88" w:themeColor="accent1" w:themeShade="BF"/>
    </w:rPr>
  </w:style>
  <w:style w:type="character" w:styleId="IntenseReference">
    <w:name w:val="Intense Reference"/>
    <w:basedOn w:val="DefaultParagraphFont"/>
    <w:uiPriority w:val="32"/>
    <w:semiHidden/>
    <w:unhideWhenUsed/>
    <w:qFormat/>
    <w:rsid w:val="008A4A29"/>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rsid w:val="008A4A29"/>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sid w:val="008A4A29"/>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semiHidden/>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paragraph" w:customStyle="1" w:styleId="Default">
    <w:name w:val="Default"/>
    <w:rsid w:val="00AA3F71"/>
    <w:pPr>
      <w:autoSpaceDE w:val="0"/>
      <w:autoSpaceDN w:val="0"/>
      <w:adjustRightInd w:val="0"/>
      <w:spacing w:after="0"/>
    </w:pPr>
    <w:rPr>
      <w:rFonts w:ascii="Lucida Sans Unicode" w:hAnsi="Lucida Sans Unicode" w:cs="Lucida Sans Unicode"/>
      <w:color w:val="000000"/>
      <w:sz w:val="24"/>
      <w:szCs w:val="24"/>
    </w:rPr>
  </w:style>
  <w:style w:type="character" w:customStyle="1" w:styleId="Heading3Char">
    <w:name w:val="Heading 3 Char"/>
    <w:basedOn w:val="DefaultParagraphFont"/>
    <w:link w:val="Heading3"/>
    <w:uiPriority w:val="9"/>
    <w:rsid w:val="007223C8"/>
    <w:rPr>
      <w:rFonts w:asciiTheme="majorHAnsi" w:eastAsiaTheme="majorEastAsia" w:hAnsiTheme="majorHAnsi" w:cstheme="majorBidi"/>
      <w:color w:val="1C515A" w:themeColor="accent1" w:themeShade="7F"/>
      <w:sz w:val="24"/>
      <w:szCs w:val="24"/>
    </w:rPr>
  </w:style>
  <w:style w:type="character" w:customStyle="1" w:styleId="Heading4Char">
    <w:name w:val="Heading 4 Char"/>
    <w:basedOn w:val="DefaultParagraphFont"/>
    <w:link w:val="Heading4"/>
    <w:uiPriority w:val="9"/>
    <w:rsid w:val="007223C8"/>
    <w:rPr>
      <w:rFonts w:asciiTheme="majorHAnsi" w:eastAsiaTheme="majorEastAsia" w:hAnsiTheme="majorHAnsi" w:cstheme="majorBidi"/>
      <w:i/>
      <w:iCs/>
      <w:color w:val="2A7B88" w:themeColor="accent1" w:themeShade="BF"/>
    </w:rPr>
  </w:style>
  <w:style w:type="table" w:customStyle="1" w:styleId="TableGridLight1">
    <w:name w:val="Table Grid Light1"/>
    <w:basedOn w:val="TableNormal"/>
    <w:uiPriority w:val="40"/>
    <w:rsid w:val="00DB14C1"/>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378393">
      <w:bodyDiv w:val="1"/>
      <w:marLeft w:val="0"/>
      <w:marRight w:val="0"/>
      <w:marTop w:val="0"/>
      <w:marBottom w:val="0"/>
      <w:divBdr>
        <w:top w:val="none" w:sz="0" w:space="0" w:color="auto"/>
        <w:left w:val="none" w:sz="0" w:space="0" w:color="auto"/>
        <w:bottom w:val="none" w:sz="0" w:space="0" w:color="auto"/>
        <w:right w:val="none" w:sz="0" w:space="0" w:color="auto"/>
      </w:divBdr>
      <w:divsChild>
        <w:div w:id="829517168">
          <w:marLeft w:val="0"/>
          <w:marRight w:val="0"/>
          <w:marTop w:val="0"/>
          <w:marBottom w:val="0"/>
          <w:divBdr>
            <w:top w:val="none" w:sz="0" w:space="0" w:color="auto"/>
            <w:left w:val="none" w:sz="0" w:space="0" w:color="auto"/>
            <w:bottom w:val="none" w:sz="0" w:space="0" w:color="auto"/>
            <w:right w:val="none" w:sz="0" w:space="0" w:color="auto"/>
          </w:divBdr>
          <w:divsChild>
            <w:div w:id="818572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4514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Resume%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E338951001E4F2F848BB293C027A526"/>
        <w:category>
          <w:name w:val="General"/>
          <w:gallery w:val="placeholder"/>
        </w:category>
        <w:types>
          <w:type w:val="bbPlcHdr"/>
        </w:types>
        <w:behaviors>
          <w:behavior w:val="content"/>
        </w:behaviors>
        <w:guid w:val="{9F87172A-D907-459E-8252-A9E96239E983}"/>
      </w:docPartPr>
      <w:docPartBody>
        <w:p w:rsidR="001C2C08" w:rsidRDefault="003B734B">
          <w:pPr>
            <w:pStyle w:val="BE338951001E4F2F848BB293C027A526"/>
          </w:pPr>
          <w:r>
            <w:t>Objective</w:t>
          </w:r>
        </w:p>
      </w:docPartBody>
    </w:docPart>
    <w:docPart>
      <w:docPartPr>
        <w:name w:val="10F329CAD8B04DAAA5E060CC13274F77"/>
        <w:category>
          <w:name w:val="General"/>
          <w:gallery w:val="placeholder"/>
        </w:category>
        <w:types>
          <w:type w:val="bbPlcHdr"/>
        </w:types>
        <w:behaviors>
          <w:behavior w:val="content"/>
        </w:behaviors>
        <w:guid w:val="{E28CE7D2-BA43-480B-A98D-7F5B6097569B}"/>
      </w:docPartPr>
      <w:docPartBody>
        <w:p w:rsidR="001C2C08" w:rsidRDefault="003B734B">
          <w:pPr>
            <w:pStyle w:val="10F329CAD8B04DAAA5E060CC13274F77"/>
          </w:pPr>
          <w:r>
            <w:t>Experience</w:t>
          </w:r>
        </w:p>
      </w:docPartBody>
    </w:docPart>
    <w:docPart>
      <w:docPartPr>
        <w:name w:val="A7A0510C5B234D6B91AF008DD653E5D2"/>
        <w:category>
          <w:name w:val="General"/>
          <w:gallery w:val="placeholder"/>
        </w:category>
        <w:types>
          <w:type w:val="bbPlcHdr"/>
        </w:types>
        <w:behaviors>
          <w:behavior w:val="content"/>
        </w:behaviors>
        <w:guid w:val="{B05A7251-C54F-4A71-8C6D-0AB503E304AC}"/>
      </w:docPartPr>
      <w:docPartBody>
        <w:p w:rsidR="00CF3F13" w:rsidRDefault="00457FB2" w:rsidP="00457FB2">
          <w:pPr>
            <w:pStyle w:val="A7A0510C5B234D6B91AF008DD653E5D2"/>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明朝B">
    <w:panose1 w:val="00000000000000000000"/>
    <w:charset w:val="00"/>
    <w:family w:val="roman"/>
    <w:notTrueType/>
    <w:pitch w:val="default"/>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1C2C08"/>
    <w:rsid w:val="001C2C08"/>
    <w:rsid w:val="00224D45"/>
    <w:rsid w:val="003B734B"/>
    <w:rsid w:val="00457FB2"/>
    <w:rsid w:val="005F7CF2"/>
    <w:rsid w:val="006073E5"/>
    <w:rsid w:val="006B5779"/>
    <w:rsid w:val="006F4510"/>
    <w:rsid w:val="007C2B35"/>
    <w:rsid w:val="00900B3F"/>
    <w:rsid w:val="00CF3F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B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9D14DC3AFB411FAC069FC093FE64B4">
    <w:name w:val="0D9D14DC3AFB411FAC069FC093FE64B4"/>
    <w:rsid w:val="00900B3F"/>
  </w:style>
  <w:style w:type="paragraph" w:customStyle="1" w:styleId="8E8597ACECCA491C8E1BF549D2F205A5">
    <w:name w:val="8E8597ACECCA491C8E1BF549D2F205A5"/>
    <w:rsid w:val="00900B3F"/>
  </w:style>
  <w:style w:type="paragraph" w:customStyle="1" w:styleId="9B8178E1636B442FA0A95FEF3E4D9D57">
    <w:name w:val="9B8178E1636B442FA0A95FEF3E4D9D57"/>
    <w:rsid w:val="00900B3F"/>
  </w:style>
  <w:style w:type="paragraph" w:customStyle="1" w:styleId="645FA81F6F22411683D090BC1D84B0DB">
    <w:name w:val="645FA81F6F22411683D090BC1D84B0DB"/>
    <w:rsid w:val="00900B3F"/>
  </w:style>
  <w:style w:type="paragraph" w:customStyle="1" w:styleId="BE338951001E4F2F848BB293C027A526">
    <w:name w:val="BE338951001E4F2F848BB293C027A526"/>
    <w:rsid w:val="00900B3F"/>
  </w:style>
  <w:style w:type="paragraph" w:customStyle="1" w:styleId="AAF678412C9B492BAD2ECAD9C7704211">
    <w:name w:val="AAF678412C9B492BAD2ECAD9C7704211"/>
    <w:rsid w:val="00900B3F"/>
  </w:style>
  <w:style w:type="paragraph" w:customStyle="1" w:styleId="2DAB05B430D1408DA163512105FD4211">
    <w:name w:val="2DAB05B430D1408DA163512105FD4211"/>
    <w:rsid w:val="00900B3F"/>
  </w:style>
  <w:style w:type="paragraph" w:customStyle="1" w:styleId="A3E368DFFFEC4A02AA71E9131CA25A90">
    <w:name w:val="A3E368DFFFEC4A02AA71E9131CA25A90"/>
    <w:rsid w:val="00900B3F"/>
  </w:style>
  <w:style w:type="paragraph" w:customStyle="1" w:styleId="887B03ACFB164AFE96EE78E4F98CF3ED">
    <w:name w:val="887B03ACFB164AFE96EE78E4F98CF3ED"/>
    <w:rsid w:val="00900B3F"/>
  </w:style>
  <w:style w:type="paragraph" w:customStyle="1" w:styleId="E81F30076FFC49B9886B110743789AF0">
    <w:name w:val="E81F30076FFC49B9886B110743789AF0"/>
    <w:rsid w:val="00900B3F"/>
  </w:style>
  <w:style w:type="paragraph" w:customStyle="1" w:styleId="F2849ABEE0B84C6D8C1002798038D5C8">
    <w:name w:val="F2849ABEE0B84C6D8C1002798038D5C8"/>
    <w:rsid w:val="00900B3F"/>
  </w:style>
  <w:style w:type="paragraph" w:customStyle="1" w:styleId="7BE8F94CB9CB46E882641C6D157F3B82">
    <w:name w:val="7BE8F94CB9CB46E882641C6D157F3B82"/>
    <w:rsid w:val="00900B3F"/>
  </w:style>
  <w:style w:type="paragraph" w:customStyle="1" w:styleId="C1A09D773F1A421DABBFAC9EC0C3BC2A">
    <w:name w:val="C1A09D773F1A421DABBFAC9EC0C3BC2A"/>
    <w:rsid w:val="00900B3F"/>
  </w:style>
  <w:style w:type="paragraph" w:customStyle="1" w:styleId="5C5269F0DFD8400192D0FA99A8749702">
    <w:name w:val="5C5269F0DFD8400192D0FA99A8749702"/>
    <w:rsid w:val="00900B3F"/>
  </w:style>
  <w:style w:type="paragraph" w:customStyle="1" w:styleId="7925FAE03791428C88BD5B40A65D98FB">
    <w:name w:val="7925FAE03791428C88BD5B40A65D98FB"/>
    <w:rsid w:val="00900B3F"/>
  </w:style>
  <w:style w:type="paragraph" w:customStyle="1" w:styleId="4848E05C7E494DD6B0283D6A808C1DC0">
    <w:name w:val="4848E05C7E494DD6B0283D6A808C1DC0"/>
    <w:rsid w:val="00900B3F"/>
  </w:style>
  <w:style w:type="paragraph" w:customStyle="1" w:styleId="77F8C2063F7440AAA97BDBA5F78F7CE0">
    <w:name w:val="77F8C2063F7440AAA97BDBA5F78F7CE0"/>
    <w:rsid w:val="00900B3F"/>
  </w:style>
  <w:style w:type="paragraph" w:customStyle="1" w:styleId="CB18E5E5640C4DFFB96B0C5DB0FB6494">
    <w:name w:val="CB18E5E5640C4DFFB96B0C5DB0FB6494"/>
    <w:rsid w:val="00900B3F"/>
  </w:style>
  <w:style w:type="paragraph" w:customStyle="1" w:styleId="178793AC99C34897A01C72303DE2BFA3">
    <w:name w:val="178793AC99C34897A01C72303DE2BFA3"/>
    <w:rsid w:val="00900B3F"/>
  </w:style>
  <w:style w:type="paragraph" w:customStyle="1" w:styleId="F8258790A70B4603867EB5DC1DCDD486">
    <w:name w:val="F8258790A70B4603867EB5DC1DCDD486"/>
    <w:rsid w:val="00900B3F"/>
  </w:style>
  <w:style w:type="paragraph" w:customStyle="1" w:styleId="8D8268A2351C47D8979026DACD2656F5">
    <w:name w:val="8D8268A2351C47D8979026DACD2656F5"/>
    <w:rsid w:val="00900B3F"/>
  </w:style>
  <w:style w:type="paragraph" w:customStyle="1" w:styleId="02D8AC83904B44038E555F6FD7531572">
    <w:name w:val="02D8AC83904B44038E555F6FD7531572"/>
    <w:rsid w:val="00900B3F"/>
  </w:style>
  <w:style w:type="paragraph" w:customStyle="1" w:styleId="97FD549E043248D99B252696E886A914">
    <w:name w:val="97FD549E043248D99B252696E886A914"/>
    <w:rsid w:val="00900B3F"/>
  </w:style>
  <w:style w:type="paragraph" w:customStyle="1" w:styleId="D6455D8CCD924AB6937FBCE23970897B">
    <w:name w:val="D6455D8CCD924AB6937FBCE23970897B"/>
    <w:rsid w:val="00900B3F"/>
  </w:style>
  <w:style w:type="paragraph" w:customStyle="1" w:styleId="10F329CAD8B04DAAA5E060CC13274F77">
    <w:name w:val="10F329CAD8B04DAAA5E060CC13274F77"/>
    <w:rsid w:val="00900B3F"/>
  </w:style>
  <w:style w:type="paragraph" w:customStyle="1" w:styleId="89531AE9E6BD43BE94781589ED0A6E46">
    <w:name w:val="89531AE9E6BD43BE94781589ED0A6E46"/>
    <w:rsid w:val="00900B3F"/>
  </w:style>
  <w:style w:type="paragraph" w:customStyle="1" w:styleId="0571B87D430C403894A87668CC5301D4">
    <w:name w:val="0571B87D430C403894A87668CC5301D4"/>
    <w:rsid w:val="00900B3F"/>
  </w:style>
  <w:style w:type="paragraph" w:customStyle="1" w:styleId="8B7C9645A30546AE9BF65EA4499B3CEC">
    <w:name w:val="8B7C9645A30546AE9BF65EA4499B3CEC"/>
    <w:rsid w:val="00900B3F"/>
  </w:style>
  <w:style w:type="paragraph" w:customStyle="1" w:styleId="C5AF615AE0C24D67A679611477500BB4">
    <w:name w:val="C5AF615AE0C24D67A679611477500BB4"/>
    <w:rsid w:val="00900B3F"/>
  </w:style>
  <w:style w:type="paragraph" w:customStyle="1" w:styleId="BD4C25F8D6E7455FBFACFBF5B018AF7C">
    <w:name w:val="BD4C25F8D6E7455FBFACFBF5B018AF7C"/>
    <w:rsid w:val="00900B3F"/>
  </w:style>
  <w:style w:type="paragraph" w:customStyle="1" w:styleId="BF189ADA51214F8891052D0175DAC163">
    <w:name w:val="BF189ADA51214F8891052D0175DAC163"/>
    <w:rsid w:val="00900B3F"/>
  </w:style>
  <w:style w:type="paragraph" w:customStyle="1" w:styleId="3BFD55ED19B041289FD07039F4272C4A">
    <w:name w:val="3BFD55ED19B041289FD07039F4272C4A"/>
    <w:rsid w:val="00900B3F"/>
  </w:style>
  <w:style w:type="paragraph" w:customStyle="1" w:styleId="EFBA642028094A15977E86990E38B36B">
    <w:name w:val="EFBA642028094A15977E86990E38B36B"/>
    <w:rsid w:val="00900B3F"/>
  </w:style>
  <w:style w:type="paragraph" w:customStyle="1" w:styleId="A7A0510C5B234D6B91AF008DD653E5D2">
    <w:name w:val="A7A0510C5B234D6B91AF008DD653E5D2"/>
    <w:rsid w:val="00457F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CA17B0-CE70-4B58-906C-F38B92938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(color).dotx</Template>
  <TotalTime>103</TotalTime>
  <Pages>3</Pages>
  <Words>845</Words>
  <Characters>4818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21</cp:revision>
  <cp:lastPrinted>2017-04-28T12:52:00Z</cp:lastPrinted>
  <dcterms:created xsi:type="dcterms:W3CDTF">2017-06-05T00:30:00Z</dcterms:created>
  <dcterms:modified xsi:type="dcterms:W3CDTF">2017-06-06T00:01:00Z</dcterms:modified>
  <cp:version/>
</cp:coreProperties>
</file>